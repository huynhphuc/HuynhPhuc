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F3" w:rsidRPr="00C51B40" w:rsidRDefault="00DA05F3" w:rsidP="00BB386F">
      <w:pPr>
        <w:spacing w:after="0" w:line="360" w:lineRule="auto"/>
        <w:ind w:left="720"/>
        <w:contextualSpacing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khung doi" style="position:absolute;left:0;text-align:left;margin-left:-50.9pt;margin-top:-63pt;width:544.85pt;height:801pt;z-index:-251658240;visibility:visible" filled="t" fillcolor="blue" stroked="t" strokecolor="blue">
            <v:imagedata r:id="rId7" o:title=""/>
          </v:shape>
        </w:pict>
      </w:r>
      <w:r w:rsidRPr="00C51B40">
        <w:rPr>
          <w:rFonts w:ascii="Times New Roman" w:hAnsi="Times New Roman"/>
          <w:b/>
          <w:sz w:val="32"/>
          <w:szCs w:val="32"/>
        </w:rPr>
        <w:t>ĐẠI HỌC QUỐC GIA TP.HCM</w:t>
      </w:r>
    </w:p>
    <w:p w:rsidR="00DA05F3" w:rsidRPr="00C51B40" w:rsidRDefault="00DA05F3" w:rsidP="00BB386F">
      <w:pPr>
        <w:tabs>
          <w:tab w:val="left" w:pos="2490"/>
        </w:tabs>
        <w:ind w:left="720"/>
        <w:jc w:val="center"/>
        <w:rPr>
          <w:rFonts w:ascii="Times New Roman" w:hAnsi="Times New Roman"/>
          <w:b/>
          <w:sz w:val="32"/>
          <w:szCs w:val="32"/>
        </w:rPr>
      </w:pPr>
      <w:r w:rsidRPr="00C51B40">
        <w:rPr>
          <w:rFonts w:ascii="Times New Roman" w:hAnsi="Times New Roman"/>
          <w:b/>
          <w:sz w:val="32"/>
          <w:szCs w:val="32"/>
        </w:rPr>
        <w:t>TRƯỜNG ĐẠI HỌC BÁCH KHOA</w:t>
      </w:r>
    </w:p>
    <w:p w:rsidR="00DA05F3" w:rsidRDefault="00DA05F3" w:rsidP="00BB386F">
      <w:pPr>
        <w:tabs>
          <w:tab w:val="left" w:pos="2490"/>
        </w:tabs>
        <w:ind w:left="720"/>
        <w:jc w:val="center"/>
        <w:rPr>
          <w:rFonts w:ascii="Times New Roman" w:hAnsi="Times New Roman"/>
          <w:b/>
          <w:sz w:val="32"/>
          <w:szCs w:val="32"/>
        </w:rPr>
      </w:pPr>
      <w:r w:rsidRPr="00C51B40">
        <w:rPr>
          <w:rFonts w:ascii="Times New Roman" w:hAnsi="Times New Roman"/>
          <w:b/>
          <w:sz w:val="32"/>
          <w:szCs w:val="32"/>
        </w:rPr>
        <w:t>KHOA KHOA HỌC VÀ KỸ THUẬT MÁY TÍNH</w:t>
      </w:r>
    </w:p>
    <w:p w:rsidR="00DA05F3" w:rsidRPr="0082752D" w:rsidRDefault="00DA05F3" w:rsidP="0082752D">
      <w:pPr>
        <w:tabs>
          <w:tab w:val="left" w:pos="2490"/>
        </w:tabs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pict>
          <v:shape id="_x0000_s1027" type="#_x0000_t75" style="position:absolute;left:0;text-align:left;margin-left:171pt;margin-top:45.1pt;width:141.4pt;height:2in;z-index:251659264">
            <v:imagedata r:id="rId8" o:title=""/>
            <w10:wrap type="topAndBottom"/>
          </v:shape>
        </w:pict>
      </w:r>
      <w:r w:rsidRPr="00C51B40">
        <w:rPr>
          <w:rFonts w:ascii="Times New Roman" w:hAnsi="Times New Roman"/>
          <w:sz w:val="28"/>
          <w:szCs w:val="28"/>
        </w:rPr>
        <w:t>-----</w:t>
      </w:r>
      <w:r w:rsidRPr="00C51B40">
        <w:rPr>
          <w:rFonts w:ascii="Times New Roman" w:hAnsi="Times New Roman"/>
          <w:sz w:val="28"/>
          <w:szCs w:val="28"/>
        </w:rPr>
        <w:sym w:font="Wingdings" w:char="F09A"/>
      </w:r>
      <w:r w:rsidRPr="00C51B40">
        <w:rPr>
          <w:rFonts w:ascii="Times New Roman" w:hAnsi="Times New Roman"/>
          <w:sz w:val="28"/>
          <w:szCs w:val="28"/>
        </w:rPr>
        <w:sym w:font="Wingdings" w:char="F09B"/>
      </w:r>
      <w:r w:rsidRPr="00C51B40">
        <w:rPr>
          <w:rFonts w:ascii="Times New Roman" w:hAnsi="Times New Roman"/>
          <w:sz w:val="28"/>
          <w:szCs w:val="28"/>
        </w:rPr>
        <w:sym w:font="Wingdings" w:char="F026"/>
      </w:r>
      <w:r w:rsidRPr="00C51B40">
        <w:rPr>
          <w:rFonts w:ascii="Times New Roman" w:hAnsi="Times New Roman"/>
          <w:sz w:val="28"/>
          <w:szCs w:val="28"/>
        </w:rPr>
        <w:sym w:font="Wingdings" w:char="F09A"/>
      </w:r>
      <w:r w:rsidRPr="00C51B40">
        <w:rPr>
          <w:rFonts w:ascii="Times New Roman" w:hAnsi="Times New Roman"/>
          <w:sz w:val="28"/>
          <w:szCs w:val="28"/>
        </w:rPr>
        <w:sym w:font="Wingdings" w:char="F09B"/>
      </w:r>
      <w:r w:rsidRPr="00C51B40">
        <w:rPr>
          <w:rFonts w:ascii="Times New Roman" w:hAnsi="Times New Roman"/>
          <w:sz w:val="28"/>
          <w:szCs w:val="28"/>
        </w:rPr>
        <w:t>-----</w:t>
      </w:r>
    </w:p>
    <w:p w:rsidR="00DA05F3" w:rsidRPr="00C51B40" w:rsidRDefault="00DA05F3" w:rsidP="0082752D">
      <w:pPr>
        <w:tabs>
          <w:tab w:val="left" w:pos="2490"/>
        </w:tabs>
        <w:ind w:left="720"/>
        <w:jc w:val="center"/>
        <w:rPr>
          <w:rFonts w:ascii="Times New Roman" w:hAnsi="Times New Roman"/>
          <w:b/>
          <w:sz w:val="32"/>
          <w:szCs w:val="32"/>
        </w:rPr>
      </w:pPr>
    </w:p>
    <w:p w:rsidR="00DA05F3" w:rsidRPr="00C51B40" w:rsidRDefault="00DA05F3" w:rsidP="0082752D">
      <w:pPr>
        <w:tabs>
          <w:tab w:val="left" w:pos="6162"/>
        </w:tabs>
        <w:ind w:left="720"/>
        <w:jc w:val="center"/>
        <w:rPr>
          <w:rFonts w:ascii="Times New Roman" w:hAnsi="Times New Roman"/>
          <w:b/>
          <w:sz w:val="32"/>
          <w:szCs w:val="32"/>
        </w:rPr>
      </w:pPr>
      <w:r w:rsidRPr="00C51B40">
        <w:rPr>
          <w:rFonts w:ascii="Times New Roman" w:hAnsi="Times New Roman"/>
          <w:b/>
          <w:sz w:val="32"/>
          <w:szCs w:val="32"/>
        </w:rPr>
        <w:t>BÁO CÁO BÀI TẬP LỚN</w:t>
      </w:r>
    </w:p>
    <w:p w:rsidR="00DA05F3" w:rsidRPr="00C51B40" w:rsidRDefault="00DA05F3" w:rsidP="0082752D">
      <w:pPr>
        <w:tabs>
          <w:tab w:val="left" w:pos="6840"/>
        </w:tabs>
        <w:ind w:left="720" w:right="-270"/>
        <w:jc w:val="center"/>
        <w:rPr>
          <w:rFonts w:ascii="Times New Roman" w:hAnsi="Times New Roman"/>
          <w:b/>
          <w:sz w:val="48"/>
          <w:szCs w:val="32"/>
        </w:rPr>
      </w:pPr>
      <w:r w:rsidRPr="00C51B40">
        <w:rPr>
          <w:rFonts w:ascii="Times New Roman" w:hAnsi="Times New Roman"/>
          <w:b/>
          <w:sz w:val="48"/>
          <w:szCs w:val="32"/>
        </w:rPr>
        <w:t>Môn</w:t>
      </w:r>
      <w:r>
        <w:rPr>
          <w:rFonts w:ascii="Times New Roman" w:hAnsi="Times New Roman"/>
          <w:b/>
          <w:sz w:val="48"/>
          <w:szCs w:val="32"/>
        </w:rPr>
        <w:t xml:space="preserve"> học</w:t>
      </w:r>
      <w:r w:rsidRPr="00C51B40">
        <w:rPr>
          <w:rFonts w:ascii="Times New Roman" w:hAnsi="Times New Roman"/>
          <w:b/>
          <w:sz w:val="48"/>
          <w:szCs w:val="32"/>
        </w:rPr>
        <w:t>: Hệ Cơ Sở Dữ Liệu</w:t>
      </w:r>
    </w:p>
    <w:p w:rsidR="00DA05F3" w:rsidRPr="00C51B40" w:rsidRDefault="00DA05F3" w:rsidP="0082752D">
      <w:pPr>
        <w:tabs>
          <w:tab w:val="left" w:pos="6840"/>
        </w:tabs>
        <w:ind w:left="720" w:right="-270"/>
        <w:jc w:val="center"/>
        <w:rPr>
          <w:rFonts w:ascii="Times New Roman" w:hAnsi="Times New Roman"/>
          <w:b/>
          <w:sz w:val="48"/>
          <w:szCs w:val="32"/>
        </w:rPr>
      </w:pPr>
      <w:r w:rsidRPr="00C51B40">
        <w:rPr>
          <w:rFonts w:ascii="Times New Roman" w:hAnsi="Times New Roman"/>
          <w:b/>
          <w:sz w:val="48"/>
          <w:szCs w:val="32"/>
        </w:rPr>
        <w:t>Đề 2</w:t>
      </w:r>
    </w:p>
    <w:p w:rsidR="00DA05F3" w:rsidRPr="00B91E6D" w:rsidRDefault="00DA05F3" w:rsidP="00B91E6D">
      <w:pPr>
        <w:tabs>
          <w:tab w:val="left" w:pos="6162"/>
        </w:tabs>
        <w:ind w:left="720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Giáo viên hướng dẫn</w:t>
      </w:r>
      <w:r w:rsidRPr="00C51B40">
        <w:rPr>
          <w:rFonts w:ascii="Times New Roman" w:hAnsi="Times New Roman"/>
          <w:b/>
          <w:sz w:val="28"/>
          <w:szCs w:val="32"/>
        </w:rPr>
        <w:t>:</w:t>
      </w:r>
      <w:r w:rsidRPr="00C51B40">
        <w:rPr>
          <w:rFonts w:ascii="Times New Roman" w:hAnsi="Times New Roman"/>
          <w:sz w:val="28"/>
          <w:szCs w:val="32"/>
        </w:rPr>
        <w:t xml:space="preserve"> Huỳnh Văn Quốc Phương</w:t>
      </w:r>
    </w:p>
    <w:p w:rsidR="00DA05F3" w:rsidRPr="00C51B40" w:rsidRDefault="00DA05F3" w:rsidP="00750DB5">
      <w:pPr>
        <w:tabs>
          <w:tab w:val="left" w:pos="6162"/>
        </w:tabs>
        <w:ind w:left="720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Sinh viên thực hiện: </w:t>
      </w:r>
      <w:r w:rsidRPr="00B91E6D">
        <w:rPr>
          <w:rFonts w:ascii="Times New Roman" w:hAnsi="Times New Roman"/>
          <w:sz w:val="28"/>
          <w:szCs w:val="32"/>
        </w:rPr>
        <w:t>Nhóm 4</w:t>
      </w:r>
      <w:r>
        <w:rPr>
          <w:rFonts w:ascii="Times New Roman" w:hAnsi="Times New Roman"/>
          <w:b/>
          <w:sz w:val="28"/>
          <w:szCs w:val="3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DA05F3" w:rsidRPr="0031165B" w:rsidTr="00603113">
        <w:trPr>
          <w:jc w:val="center"/>
        </w:trPr>
        <w:tc>
          <w:tcPr>
            <w:tcW w:w="4428" w:type="dxa"/>
          </w:tcPr>
          <w:p w:rsidR="00DA05F3" w:rsidRPr="0031165B" w:rsidRDefault="00DA05F3" w:rsidP="0060311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165B">
              <w:rPr>
                <w:rFonts w:ascii="Times New Roman" w:hAnsi="Times New Roman"/>
                <w:sz w:val="28"/>
                <w:szCs w:val="28"/>
              </w:rPr>
              <w:t>Tên</w:t>
            </w:r>
          </w:p>
        </w:tc>
        <w:tc>
          <w:tcPr>
            <w:tcW w:w="4428" w:type="dxa"/>
          </w:tcPr>
          <w:p w:rsidR="00DA05F3" w:rsidRPr="0031165B" w:rsidRDefault="00DA05F3" w:rsidP="0060311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165B">
              <w:rPr>
                <w:rFonts w:ascii="Times New Roman" w:hAnsi="Times New Roman"/>
                <w:sz w:val="28"/>
                <w:szCs w:val="28"/>
              </w:rPr>
              <w:t>MSSV</w:t>
            </w:r>
          </w:p>
        </w:tc>
      </w:tr>
      <w:tr w:rsidR="00DA05F3" w:rsidRPr="0031165B" w:rsidTr="00603113">
        <w:trPr>
          <w:jc w:val="center"/>
        </w:trPr>
        <w:tc>
          <w:tcPr>
            <w:tcW w:w="4428" w:type="dxa"/>
          </w:tcPr>
          <w:p w:rsidR="00DA05F3" w:rsidRPr="0031165B" w:rsidRDefault="00DA05F3" w:rsidP="00603113">
            <w:pPr>
              <w:rPr>
                <w:rFonts w:ascii="Times New Roman" w:hAnsi="Times New Roman"/>
                <w:sz w:val="28"/>
                <w:szCs w:val="28"/>
              </w:rPr>
            </w:pPr>
            <w:r w:rsidRPr="0031165B">
              <w:rPr>
                <w:rFonts w:ascii="Times New Roman" w:hAnsi="Times New Roman"/>
                <w:sz w:val="28"/>
                <w:szCs w:val="28"/>
              </w:rPr>
              <w:t>Ngô Đình Dũ</w:t>
            </w:r>
          </w:p>
        </w:tc>
        <w:tc>
          <w:tcPr>
            <w:tcW w:w="4428" w:type="dxa"/>
          </w:tcPr>
          <w:p w:rsidR="00DA05F3" w:rsidRPr="0031165B" w:rsidRDefault="00DA05F3" w:rsidP="0060311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165B">
              <w:rPr>
                <w:rFonts w:ascii="Times New Roman" w:hAnsi="Times New Roman"/>
                <w:sz w:val="28"/>
                <w:szCs w:val="28"/>
              </w:rPr>
              <w:t>51200599</w:t>
            </w:r>
          </w:p>
        </w:tc>
      </w:tr>
      <w:tr w:rsidR="00DA05F3" w:rsidRPr="0031165B" w:rsidTr="00603113">
        <w:trPr>
          <w:jc w:val="center"/>
        </w:trPr>
        <w:tc>
          <w:tcPr>
            <w:tcW w:w="4428" w:type="dxa"/>
          </w:tcPr>
          <w:p w:rsidR="00DA05F3" w:rsidRPr="0031165B" w:rsidRDefault="00DA05F3" w:rsidP="00603113">
            <w:pPr>
              <w:rPr>
                <w:rFonts w:ascii="Times New Roman" w:hAnsi="Times New Roman"/>
                <w:sz w:val="28"/>
                <w:szCs w:val="28"/>
              </w:rPr>
            </w:pPr>
            <w:r w:rsidRPr="0031165B">
              <w:rPr>
                <w:rFonts w:ascii="Times New Roman" w:hAnsi="Times New Roman"/>
                <w:sz w:val="28"/>
                <w:szCs w:val="28"/>
              </w:rPr>
              <w:t>Nguyễn Huy Khánh</w:t>
            </w:r>
          </w:p>
        </w:tc>
        <w:tc>
          <w:tcPr>
            <w:tcW w:w="4428" w:type="dxa"/>
          </w:tcPr>
          <w:p w:rsidR="00DA05F3" w:rsidRPr="0031165B" w:rsidRDefault="00DA05F3" w:rsidP="0060311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165B">
              <w:rPr>
                <w:rFonts w:ascii="Times New Roman" w:hAnsi="Times New Roman"/>
                <w:sz w:val="28"/>
                <w:szCs w:val="28"/>
              </w:rPr>
              <w:t>51201637</w:t>
            </w:r>
          </w:p>
        </w:tc>
      </w:tr>
      <w:tr w:rsidR="00DA05F3" w:rsidRPr="0031165B" w:rsidTr="00603113">
        <w:trPr>
          <w:jc w:val="center"/>
        </w:trPr>
        <w:tc>
          <w:tcPr>
            <w:tcW w:w="4428" w:type="dxa"/>
          </w:tcPr>
          <w:p w:rsidR="00DA05F3" w:rsidRPr="0031165B" w:rsidRDefault="00DA05F3" w:rsidP="00603113">
            <w:pPr>
              <w:rPr>
                <w:rFonts w:ascii="Times New Roman" w:hAnsi="Times New Roman"/>
                <w:sz w:val="28"/>
                <w:szCs w:val="28"/>
              </w:rPr>
            </w:pPr>
            <w:r w:rsidRPr="0031165B">
              <w:rPr>
                <w:rFonts w:ascii="Times New Roman" w:hAnsi="Times New Roman"/>
                <w:sz w:val="28"/>
                <w:szCs w:val="28"/>
              </w:rPr>
              <w:t>Huỳnh Tấn Phúc</w:t>
            </w:r>
          </w:p>
        </w:tc>
        <w:tc>
          <w:tcPr>
            <w:tcW w:w="4428" w:type="dxa"/>
          </w:tcPr>
          <w:p w:rsidR="00DA05F3" w:rsidRPr="0031165B" w:rsidRDefault="00DA05F3" w:rsidP="0060311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165B">
              <w:rPr>
                <w:rFonts w:ascii="Times New Roman" w:hAnsi="Times New Roman"/>
                <w:sz w:val="28"/>
                <w:szCs w:val="28"/>
              </w:rPr>
              <w:t>51202787</w:t>
            </w:r>
          </w:p>
        </w:tc>
      </w:tr>
      <w:tr w:rsidR="00DA05F3" w:rsidRPr="0031165B" w:rsidTr="00603113">
        <w:trPr>
          <w:jc w:val="center"/>
        </w:trPr>
        <w:tc>
          <w:tcPr>
            <w:tcW w:w="4428" w:type="dxa"/>
          </w:tcPr>
          <w:p w:rsidR="00DA05F3" w:rsidRPr="0031165B" w:rsidRDefault="00DA05F3" w:rsidP="00603113">
            <w:pPr>
              <w:rPr>
                <w:rFonts w:ascii="Times New Roman" w:hAnsi="Times New Roman"/>
                <w:sz w:val="28"/>
                <w:szCs w:val="28"/>
              </w:rPr>
            </w:pPr>
            <w:r w:rsidRPr="0031165B">
              <w:rPr>
                <w:rFonts w:ascii="Times New Roman" w:hAnsi="Times New Roman"/>
                <w:sz w:val="28"/>
                <w:szCs w:val="28"/>
              </w:rPr>
              <w:t>Nguyễn Thanh Tùng</w:t>
            </w:r>
          </w:p>
        </w:tc>
        <w:tc>
          <w:tcPr>
            <w:tcW w:w="4428" w:type="dxa"/>
          </w:tcPr>
          <w:p w:rsidR="00DA05F3" w:rsidRPr="0031165B" w:rsidRDefault="00DA05F3" w:rsidP="0060311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165B">
              <w:rPr>
                <w:rFonts w:ascii="Times New Roman" w:hAnsi="Times New Roman"/>
                <w:sz w:val="28"/>
                <w:szCs w:val="28"/>
              </w:rPr>
              <w:t>51204401</w:t>
            </w:r>
          </w:p>
        </w:tc>
      </w:tr>
    </w:tbl>
    <w:p w:rsidR="00DA05F3" w:rsidRDefault="00DA05F3" w:rsidP="004E6B6C">
      <w:pPr>
        <w:tabs>
          <w:tab w:val="left" w:pos="5490"/>
        </w:tabs>
        <w:spacing w:after="0" w:line="360" w:lineRule="auto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Tp. HCM, ngày 24 tháng 04 năm 2014</w:t>
      </w:r>
    </w:p>
    <w:p w:rsidR="00DA05F3" w:rsidRPr="00C51B40" w:rsidRDefault="00DA05F3" w:rsidP="00750DB5">
      <w:pPr>
        <w:tabs>
          <w:tab w:val="left" w:pos="5490"/>
        </w:tabs>
        <w:spacing w:after="0" w:line="360" w:lineRule="auto"/>
        <w:rPr>
          <w:rFonts w:ascii="Times New Roman" w:hAnsi="Times New Roman"/>
          <w:sz w:val="30"/>
        </w:rPr>
      </w:pPr>
    </w:p>
    <w:p w:rsidR="00DA05F3" w:rsidRPr="00E011FF" w:rsidRDefault="00DA05F3" w:rsidP="00E011FF">
      <w:pPr>
        <w:tabs>
          <w:tab w:val="left" w:pos="6162"/>
        </w:tabs>
        <w:jc w:val="center"/>
        <w:rPr>
          <w:rFonts w:ascii="Times New Roman" w:hAnsi="Times New Roman"/>
          <w:b/>
          <w:noProof/>
          <w:sz w:val="44"/>
          <w:szCs w:val="44"/>
        </w:rPr>
      </w:pPr>
      <w:r w:rsidRPr="00C51B40">
        <w:rPr>
          <w:rFonts w:ascii="Times New Roman" w:hAnsi="Times New Roman"/>
          <w:sz w:val="28"/>
          <w:szCs w:val="32"/>
        </w:rPr>
        <w:br w:type="textWrapping" w:clear="all"/>
      </w:r>
      <w:r w:rsidRPr="00E011FF">
        <w:rPr>
          <w:rFonts w:ascii="Times New Roman" w:hAnsi="Times New Roman"/>
          <w:b/>
          <w:sz w:val="44"/>
          <w:szCs w:val="44"/>
        </w:rPr>
        <w:t>Mục lục</w:t>
      </w:r>
      <w:r w:rsidRPr="00E011FF">
        <w:rPr>
          <w:rFonts w:ascii="Times New Roman" w:hAnsi="Times New Roman"/>
          <w:b/>
          <w:sz w:val="44"/>
          <w:szCs w:val="44"/>
        </w:rPr>
        <w:fldChar w:fldCharType="begin"/>
      </w:r>
      <w:r w:rsidRPr="00E011FF">
        <w:rPr>
          <w:rFonts w:ascii="Times New Roman" w:hAnsi="Times New Roman"/>
          <w:b/>
          <w:sz w:val="44"/>
          <w:szCs w:val="44"/>
        </w:rPr>
        <w:instrText xml:space="preserve"> TOC \o "1-3" \h \z \u </w:instrText>
      </w:r>
      <w:r w:rsidRPr="00E011FF">
        <w:rPr>
          <w:rFonts w:ascii="Times New Roman" w:hAnsi="Times New Roman"/>
          <w:b/>
          <w:sz w:val="44"/>
          <w:szCs w:val="44"/>
        </w:rPr>
        <w:fldChar w:fldCharType="separate"/>
      </w:r>
    </w:p>
    <w:p w:rsidR="00DA05F3" w:rsidRPr="00E011FF" w:rsidRDefault="00DA05F3">
      <w:pPr>
        <w:pStyle w:val="TOC1"/>
        <w:tabs>
          <w:tab w:val="right" w:leader="dot" w:pos="9016"/>
        </w:tabs>
        <w:rPr>
          <w:rFonts w:ascii="Times New Roman" w:hAnsi="Times New Roman"/>
          <w:b/>
          <w:noProof/>
          <w:sz w:val="28"/>
          <w:szCs w:val="28"/>
        </w:rPr>
      </w:pPr>
      <w:hyperlink w:anchor="_Toc386139362" w:history="1"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PH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Ầ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N 1: T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Ạ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O CSDL TRÊN ORACLE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begin"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instrText xml:space="preserve"> PAGEREF _Toc386139362 \h </w:instrTex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b/>
            <w:noProof/>
            <w:webHidden/>
            <w:sz w:val="28"/>
            <w:szCs w:val="28"/>
          </w:rPr>
          <w:t>3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DA05F3" w:rsidRPr="00E011FF" w:rsidRDefault="00DA05F3">
      <w:pPr>
        <w:pStyle w:val="TOC2"/>
        <w:tabs>
          <w:tab w:val="left" w:pos="720"/>
          <w:tab w:val="right" w:leader="dot" w:pos="9016"/>
        </w:tabs>
        <w:rPr>
          <w:rFonts w:ascii="Times New Roman" w:hAnsi="Times New Roman"/>
          <w:b/>
          <w:noProof/>
          <w:sz w:val="28"/>
          <w:szCs w:val="28"/>
        </w:rPr>
      </w:pPr>
      <w:hyperlink w:anchor="_Toc386139363" w:history="1"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I.</w: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  <w:tab/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T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ạ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o b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ả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ng d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ữ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 xml:space="preserve"> li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ệ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u v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ớ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i các thu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ộ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c tính và ràng bu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ộ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c: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begin"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instrText xml:space="preserve"> PAGEREF _Toc386139363 \h </w:instrTex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b/>
            <w:noProof/>
            <w:webHidden/>
            <w:sz w:val="28"/>
            <w:szCs w:val="28"/>
          </w:rPr>
          <w:t>3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DA05F3" w:rsidRPr="00E011FF" w:rsidRDefault="00DA05F3">
      <w:pPr>
        <w:pStyle w:val="TOC2"/>
        <w:tabs>
          <w:tab w:val="left" w:pos="720"/>
          <w:tab w:val="right" w:leader="dot" w:pos="9016"/>
        </w:tabs>
        <w:rPr>
          <w:rFonts w:ascii="Times New Roman" w:hAnsi="Times New Roman"/>
          <w:b/>
          <w:noProof/>
          <w:sz w:val="28"/>
          <w:szCs w:val="28"/>
        </w:rPr>
      </w:pPr>
      <w:hyperlink w:anchor="_Toc386139364" w:history="1"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II.</w: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  <w:tab/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T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ạ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o Index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begin"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instrText xml:space="preserve"> PAGEREF _Toc386139364 \h </w:instrTex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b/>
            <w:noProof/>
            <w:webHidden/>
            <w:sz w:val="28"/>
            <w:szCs w:val="28"/>
          </w:rPr>
          <w:t>15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DA05F3" w:rsidRPr="00E011FF" w:rsidRDefault="00DA05F3">
      <w:pPr>
        <w:pStyle w:val="TOC1"/>
        <w:tabs>
          <w:tab w:val="right" w:leader="dot" w:pos="9016"/>
        </w:tabs>
        <w:rPr>
          <w:rFonts w:ascii="Times New Roman" w:hAnsi="Times New Roman"/>
          <w:b/>
          <w:noProof/>
          <w:sz w:val="28"/>
          <w:szCs w:val="28"/>
        </w:rPr>
      </w:pPr>
      <w:hyperlink w:anchor="_Toc386139365" w:history="1"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PH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Ầ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N 2: STORE PROCEDURE, FUNCTION, TRIGGER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begin"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instrText xml:space="preserve"> PAGEREF _Toc386139365 \h </w:instrTex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b/>
            <w:noProof/>
            <w:webHidden/>
            <w:sz w:val="28"/>
            <w:szCs w:val="28"/>
          </w:rPr>
          <w:t>16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DA05F3" w:rsidRPr="00E011FF" w:rsidRDefault="00DA05F3">
      <w:pPr>
        <w:pStyle w:val="TOC2"/>
        <w:tabs>
          <w:tab w:val="left" w:pos="720"/>
          <w:tab w:val="right" w:leader="dot" w:pos="9016"/>
        </w:tabs>
        <w:rPr>
          <w:rFonts w:ascii="Times New Roman" w:hAnsi="Times New Roman"/>
          <w:b/>
          <w:noProof/>
          <w:sz w:val="28"/>
          <w:szCs w:val="28"/>
        </w:rPr>
      </w:pPr>
      <w:hyperlink w:anchor="_Toc386139366" w:history="1"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I.</w: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  <w:tab/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Trigger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begin"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instrText xml:space="preserve"> PAGEREF _Toc386139366 \h </w:instrTex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b/>
            <w:noProof/>
            <w:webHidden/>
            <w:sz w:val="28"/>
            <w:szCs w:val="28"/>
          </w:rPr>
          <w:t>16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DA05F3" w:rsidRPr="00E011FF" w:rsidRDefault="00DA05F3">
      <w:pPr>
        <w:pStyle w:val="TOC2"/>
        <w:tabs>
          <w:tab w:val="left" w:pos="720"/>
          <w:tab w:val="right" w:leader="dot" w:pos="9016"/>
        </w:tabs>
        <w:rPr>
          <w:rFonts w:ascii="Times New Roman" w:hAnsi="Times New Roman"/>
          <w:b/>
          <w:noProof/>
          <w:sz w:val="28"/>
          <w:szCs w:val="28"/>
        </w:rPr>
      </w:pPr>
      <w:hyperlink w:anchor="_Toc386139367" w:history="1"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II.</w: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  <w:tab/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Store Procedure/Function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begin"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instrText xml:space="preserve"> PAGEREF _Toc386139367 \h </w:instrTex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b/>
            <w:noProof/>
            <w:webHidden/>
            <w:sz w:val="28"/>
            <w:szCs w:val="28"/>
          </w:rPr>
          <w:t>19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DA05F3" w:rsidRPr="00E011FF" w:rsidRDefault="00DA05F3">
      <w:pPr>
        <w:pStyle w:val="TOC1"/>
        <w:tabs>
          <w:tab w:val="right" w:leader="dot" w:pos="9016"/>
        </w:tabs>
        <w:rPr>
          <w:rFonts w:ascii="Times New Roman" w:hAnsi="Times New Roman"/>
          <w:b/>
          <w:noProof/>
          <w:sz w:val="28"/>
          <w:szCs w:val="28"/>
        </w:rPr>
      </w:pPr>
      <w:hyperlink w:anchor="_Toc386139368" w:history="1"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PH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Ầ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N 3: THAO TÁC C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Ơ</w:t>
        </w:r>
        <w:r w:rsidRPr="00E011FF">
          <w:rPr>
            <w:rStyle w:val="Hyperlink"/>
            <w:rFonts w:ascii="Times New Roman" w:hAnsi="Times New Roman" w:cs="Calibri"/>
            <w:b/>
            <w:noProof/>
            <w:sz w:val="28"/>
            <w:szCs w:val="28"/>
          </w:rPr>
          <w:t xml:space="preserve"> S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Ở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 xml:space="preserve"> D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Ữ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 xml:space="preserve"> LI</w:t>
        </w:r>
        <w:r w:rsidRPr="00E011FF">
          <w:rPr>
            <w:rStyle w:val="Hyperlink"/>
            <w:rFonts w:ascii="Times New Roman" w:hAnsi="Times New Roman" w:cs="Arial"/>
            <w:b/>
            <w:noProof/>
            <w:sz w:val="28"/>
            <w:szCs w:val="28"/>
          </w:rPr>
          <w:t>Ệ</w:t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U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begin"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instrText xml:space="preserve"> PAGEREF _Toc386139368 \h </w:instrTex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b/>
            <w:noProof/>
            <w:webHidden/>
            <w:sz w:val="28"/>
            <w:szCs w:val="28"/>
          </w:rPr>
          <w:t>23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DA05F3" w:rsidRPr="00E011FF" w:rsidRDefault="00DA05F3">
      <w:pPr>
        <w:pStyle w:val="TOC2"/>
        <w:tabs>
          <w:tab w:val="left" w:pos="720"/>
          <w:tab w:val="right" w:leader="dot" w:pos="9016"/>
        </w:tabs>
        <w:rPr>
          <w:rFonts w:ascii="Times New Roman" w:hAnsi="Times New Roman"/>
          <w:b/>
          <w:noProof/>
          <w:sz w:val="28"/>
          <w:szCs w:val="28"/>
        </w:rPr>
      </w:pPr>
      <w:hyperlink w:anchor="_Toc386139369" w:history="1"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1.</w: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  <w:tab/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Insert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begin"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instrText xml:space="preserve"> PAGEREF _Toc386139369 \h </w:instrTex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b/>
            <w:noProof/>
            <w:webHidden/>
            <w:sz w:val="28"/>
            <w:szCs w:val="28"/>
          </w:rPr>
          <w:t>23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DA05F3" w:rsidRPr="00E011FF" w:rsidRDefault="00DA05F3">
      <w:pPr>
        <w:pStyle w:val="TOC2"/>
        <w:tabs>
          <w:tab w:val="left" w:pos="720"/>
          <w:tab w:val="right" w:leader="dot" w:pos="9016"/>
        </w:tabs>
        <w:rPr>
          <w:rFonts w:ascii="Times New Roman" w:hAnsi="Times New Roman"/>
          <w:b/>
          <w:noProof/>
          <w:sz w:val="28"/>
          <w:szCs w:val="28"/>
        </w:rPr>
      </w:pPr>
      <w:hyperlink w:anchor="_Toc386139370" w:history="1"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2.</w: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  <w:tab/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Update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begin"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instrText xml:space="preserve"> PAGEREF _Toc386139370 \h </w:instrTex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b/>
            <w:noProof/>
            <w:webHidden/>
            <w:sz w:val="28"/>
            <w:szCs w:val="28"/>
          </w:rPr>
          <w:t>33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DA05F3" w:rsidRPr="00E011FF" w:rsidRDefault="00DA05F3">
      <w:pPr>
        <w:pStyle w:val="TOC2"/>
        <w:tabs>
          <w:tab w:val="left" w:pos="720"/>
          <w:tab w:val="right" w:leader="dot" w:pos="9016"/>
        </w:tabs>
        <w:rPr>
          <w:rFonts w:ascii="Times New Roman" w:hAnsi="Times New Roman"/>
          <w:b/>
          <w:noProof/>
          <w:sz w:val="28"/>
          <w:szCs w:val="28"/>
        </w:rPr>
      </w:pPr>
      <w:hyperlink w:anchor="_Toc386139371" w:history="1"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3.</w: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  <w:tab/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Delete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begin"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instrText xml:space="preserve"> PAGEREF _Toc386139371 \h </w:instrTex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b/>
            <w:noProof/>
            <w:webHidden/>
            <w:sz w:val="28"/>
            <w:szCs w:val="28"/>
          </w:rPr>
          <w:t>34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DA05F3" w:rsidRDefault="00DA05F3">
      <w:pPr>
        <w:pStyle w:val="TOC2"/>
        <w:tabs>
          <w:tab w:val="left" w:pos="720"/>
          <w:tab w:val="right" w:leader="dot" w:pos="9016"/>
        </w:tabs>
        <w:rPr>
          <w:noProof/>
        </w:rPr>
      </w:pPr>
      <w:hyperlink w:anchor="_Toc386139372" w:history="1"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4.</w: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  <w:tab/>
        </w:r>
        <w:r w:rsidRPr="00E011FF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Select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tab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begin"/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instrText xml:space="preserve"> PAGEREF _Toc386139372 \h </w:instrText>
        </w:r>
        <w:r w:rsidRPr="00E011FF">
          <w:rPr>
            <w:rFonts w:ascii="Times New Roman" w:hAnsi="Times New Roman"/>
            <w:b/>
            <w:noProof/>
            <w:sz w:val="28"/>
            <w:szCs w:val="28"/>
          </w:rPr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b/>
            <w:noProof/>
            <w:webHidden/>
            <w:sz w:val="28"/>
            <w:szCs w:val="28"/>
          </w:rPr>
          <w:t>34</w:t>
        </w:r>
        <w:r w:rsidRPr="00E011FF">
          <w:rPr>
            <w:rFonts w:ascii="Times New Roman" w:hAnsi="Times New Roman"/>
            <w:b/>
            <w:noProof/>
            <w:webHidden/>
            <w:sz w:val="28"/>
            <w:szCs w:val="28"/>
          </w:rPr>
          <w:fldChar w:fldCharType="end"/>
        </w:r>
      </w:hyperlink>
    </w:p>
    <w:p w:rsidR="00DA05F3" w:rsidRPr="00C51B40" w:rsidRDefault="00DA05F3" w:rsidP="00CE1368">
      <w:pPr>
        <w:tabs>
          <w:tab w:val="left" w:pos="6162"/>
        </w:tabs>
        <w:rPr>
          <w:rFonts w:ascii="Times New Roman" w:hAnsi="Times New Roman"/>
          <w:sz w:val="28"/>
          <w:szCs w:val="32"/>
        </w:rPr>
      </w:pPr>
      <w:r w:rsidRPr="00E011FF">
        <w:rPr>
          <w:rFonts w:ascii="Times New Roman" w:hAnsi="Times New Roman"/>
          <w:b/>
          <w:sz w:val="44"/>
          <w:szCs w:val="44"/>
        </w:rPr>
        <w:fldChar w:fldCharType="end"/>
      </w:r>
    </w:p>
    <w:p w:rsidR="00DA05F3" w:rsidRDefault="00DA05F3" w:rsidP="009B1642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</w:rPr>
      </w:pPr>
    </w:p>
    <w:p w:rsidR="00DA05F3" w:rsidRDefault="00DA05F3" w:rsidP="009B1642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</w:rPr>
      </w:pPr>
    </w:p>
    <w:p w:rsidR="00DA05F3" w:rsidRDefault="00DA05F3" w:rsidP="009B1642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</w:rPr>
      </w:pPr>
    </w:p>
    <w:p w:rsidR="00DA05F3" w:rsidRDefault="00DA05F3" w:rsidP="009B1642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</w:rPr>
      </w:pPr>
    </w:p>
    <w:p w:rsidR="00DA05F3" w:rsidRDefault="00DA05F3" w:rsidP="009B1642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</w:rPr>
      </w:pPr>
    </w:p>
    <w:p w:rsidR="00DA05F3" w:rsidRDefault="00DA05F3" w:rsidP="009B1642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</w:rPr>
      </w:pPr>
    </w:p>
    <w:p w:rsidR="00DA05F3" w:rsidRDefault="00DA05F3" w:rsidP="009B1642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</w:rPr>
      </w:pPr>
    </w:p>
    <w:p w:rsidR="00DA05F3" w:rsidRDefault="00DA05F3" w:rsidP="009B1642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</w:rPr>
      </w:pPr>
    </w:p>
    <w:p w:rsidR="00DA05F3" w:rsidRDefault="00DA05F3" w:rsidP="009B1642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</w:rPr>
      </w:pPr>
    </w:p>
    <w:p w:rsidR="00DA05F3" w:rsidRDefault="00DA05F3" w:rsidP="009B1642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</w:rPr>
      </w:pPr>
    </w:p>
    <w:p w:rsidR="00DA05F3" w:rsidRDefault="00DA05F3" w:rsidP="009B1642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</w:rPr>
      </w:pPr>
    </w:p>
    <w:p w:rsidR="00DA05F3" w:rsidRPr="00C51B40" w:rsidRDefault="00DA05F3" w:rsidP="009B1642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</w:rPr>
      </w:pPr>
    </w:p>
    <w:p w:rsidR="00DA05F3" w:rsidRPr="00C51B40" w:rsidRDefault="00DA05F3" w:rsidP="00E011FF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386139362"/>
      <w:r w:rsidRPr="00C51B40">
        <w:rPr>
          <w:rFonts w:ascii="Times New Roman" w:hAnsi="Times New Roman"/>
          <w:sz w:val="28"/>
          <w:szCs w:val="28"/>
        </w:rPr>
        <w:t>PHẦN 1: TẠO CSDL TRÊN ORACLE</w:t>
      </w:r>
      <w:bookmarkEnd w:id="0"/>
    </w:p>
    <w:p w:rsidR="00DA05F3" w:rsidRPr="00E45055" w:rsidRDefault="00DA05F3" w:rsidP="00553BA7">
      <w:pPr>
        <w:pStyle w:val="Heading2"/>
        <w:numPr>
          <w:ilvl w:val="0"/>
          <w:numId w:val="2"/>
        </w:numPr>
        <w:spacing w:before="0" w:after="0" w:line="360" w:lineRule="auto"/>
        <w:ind w:left="360" w:hanging="180"/>
        <w:contextualSpacing/>
        <w:rPr>
          <w:rFonts w:ascii="Times New Roman" w:hAnsi="Times New Roman"/>
          <w:i w:val="0"/>
        </w:rPr>
      </w:pPr>
      <w:bookmarkStart w:id="1" w:name="_Toc386139363"/>
      <w:r w:rsidRPr="00E45055">
        <w:rPr>
          <w:rFonts w:ascii="Times New Roman" w:hAnsi="Times New Roman"/>
          <w:i w:val="0"/>
        </w:rPr>
        <w:t>Tạo bảng dữ liệu với các thuộc tính và ràng buộc:</w:t>
      </w:r>
      <w:bookmarkEnd w:id="1"/>
    </w:p>
    <w:p w:rsidR="00DA05F3" w:rsidRPr="00E45055" w:rsidRDefault="00DA05F3" w:rsidP="009B164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8"/>
          <w:szCs w:val="28"/>
        </w:rPr>
      </w:pPr>
      <w:r w:rsidRPr="00E45055">
        <w:rPr>
          <w:rFonts w:ascii="Times New Roman" w:hAnsi="Times New Roman"/>
          <w:b/>
          <w:sz w:val="28"/>
          <w:szCs w:val="28"/>
        </w:rPr>
        <w:t>SQL code</w:t>
      </w:r>
    </w:p>
    <w:p w:rsidR="00DA05F3" w:rsidRPr="00E45055" w:rsidRDefault="00DA05F3" w:rsidP="009B164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45055">
        <w:rPr>
          <w:rFonts w:ascii="Times New Roman" w:hAnsi="Times New Roman"/>
          <w:b/>
          <w:sz w:val="28"/>
          <w:szCs w:val="28"/>
        </w:rPr>
        <w:t>Tạo bảng:</w:t>
      </w:r>
    </w:p>
    <w:p w:rsidR="00DA05F3" w:rsidRPr="00C51B40" w:rsidRDefault="00DA05F3" w:rsidP="000A3E98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ChiNhanh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(MSCN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INT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TenChiNhanh</w:t>
      </w:r>
      <w:r w:rsidRPr="00C51B40">
        <w:rPr>
          <w:rFonts w:ascii="Times New Roman" w:hAnsi="Times New Roman"/>
        </w:rPr>
        <w:tab/>
        <w:t>VARCHAR(30)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ThanhPho </w:t>
      </w:r>
      <w:r w:rsidRPr="00C51B40">
        <w:rPr>
          <w:rFonts w:ascii="Times New Roman" w:hAnsi="Times New Roman"/>
        </w:rPr>
        <w:tab/>
        <w:t xml:space="preserve">VARCHAR(30) 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QuocGia </w:t>
      </w:r>
      <w:r w:rsidRPr="00C51B40">
        <w:rPr>
          <w:rFonts w:ascii="Times New Roman" w:hAnsi="Times New Roman"/>
        </w:rPr>
        <w:tab/>
        <w:t xml:space="preserve">VARCHAR(30) 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KEY(MSCN));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NhanVien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(MSNV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CHAR(12)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HoTen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VARCHAR(50)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NgaySinh</w:t>
      </w:r>
      <w:r w:rsidRPr="00C51B40">
        <w:rPr>
          <w:rFonts w:ascii="Times New Roman" w:hAnsi="Times New Roman"/>
        </w:rPr>
        <w:tab/>
        <w:t>DATE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GioiTinh</w:t>
      </w:r>
      <w:r w:rsidRPr="00C51B40">
        <w:rPr>
          <w:rFonts w:ascii="Times New Roman" w:hAnsi="Times New Roman"/>
        </w:rPr>
        <w:tab/>
        <w:t>VARCHAR(3)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QuocTich</w:t>
      </w:r>
      <w:r w:rsidRPr="00C51B40">
        <w:rPr>
          <w:rFonts w:ascii="Times New Roman" w:hAnsi="Times New Roman"/>
        </w:rPr>
        <w:tab/>
        <w:t>VARCHAR(30)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CMND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CHAR(9)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PassPort</w:t>
      </w:r>
      <w:r w:rsidRPr="00C51B40">
        <w:rPr>
          <w:rFonts w:ascii="Times New Roman" w:hAnsi="Times New Roman"/>
        </w:rPr>
        <w:tab/>
        <w:t>CHAR(9),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NgayVaoLam</w:t>
      </w:r>
      <w:r w:rsidRPr="00C51B40">
        <w:rPr>
          <w:rFonts w:ascii="Times New Roman" w:hAnsi="Times New Roman"/>
        </w:rPr>
        <w:tab/>
        <w:t>DATE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DiaChi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VARCHAR(100)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SoDT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CHAR(13)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TienLuong</w:t>
      </w:r>
      <w:r w:rsidRPr="00C51B40">
        <w:rPr>
          <w:rFonts w:ascii="Times New Roman" w:hAnsi="Times New Roman"/>
        </w:rPr>
        <w:tab/>
        <w:t>INT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KEY(MSNV));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Ga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 MSG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 xml:space="preserve">INT  </w:t>
      </w:r>
      <w:r w:rsidRPr="00C51B40">
        <w:rPr>
          <w:rFonts w:ascii="Times New Roman" w:hAnsi="Times New Roman"/>
        </w:rPr>
        <w:tab/>
        <w:t>NOT NULL, -- AUTO_INCREMENT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TenSB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 xml:space="preserve">VARCHAR(50)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ThanhPho</w:t>
      </w:r>
      <w:r w:rsidRPr="00C51B40">
        <w:rPr>
          <w:rFonts w:ascii="Times New Roman" w:hAnsi="Times New Roman"/>
        </w:rPr>
        <w:tab/>
        <w:t>VARCHAR(50)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QuocGia</w:t>
      </w:r>
      <w:r w:rsidRPr="00C51B40">
        <w:rPr>
          <w:rFonts w:ascii="Times New Roman" w:hAnsi="Times New Roman"/>
        </w:rPr>
        <w:tab/>
        <w:t>VARCHAR(50)</w:t>
      </w:r>
      <w:r w:rsidRPr="00C51B40">
        <w:rPr>
          <w:rFonts w:ascii="Times New Roman" w:hAnsi="Times New Roman"/>
        </w:rPr>
        <w:tab/>
        <w:t xml:space="preserve">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 (MSG) 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LoaiMayBay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(MSLMB </w:t>
      </w:r>
      <w:r w:rsidRPr="00C51B40">
        <w:rPr>
          <w:rFonts w:ascii="Times New Roman" w:hAnsi="Times New Roman"/>
        </w:rPr>
        <w:tab/>
        <w:t xml:space="preserve">INT </w:t>
      </w:r>
      <w:r w:rsidRPr="00C51B40">
        <w:rPr>
          <w:rFonts w:ascii="Times New Roman" w:hAnsi="Times New Roman"/>
        </w:rPr>
        <w:tab/>
        <w:t>NOT NULL, -- AUTO_INCREMENT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HangSX</w:t>
      </w:r>
      <w:r w:rsidRPr="00C51B40">
        <w:rPr>
          <w:rFonts w:ascii="Times New Roman" w:hAnsi="Times New Roman"/>
        </w:rPr>
        <w:tab/>
        <w:t xml:space="preserve">VARCHAR(50)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Model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VARCHAR(20)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SoGheVip</w:t>
      </w:r>
      <w:r w:rsidRPr="00C51B40">
        <w:rPr>
          <w:rFonts w:ascii="Times New Roman" w:hAnsi="Times New Roman"/>
        </w:rPr>
        <w:tab/>
        <w:t>INT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SoGhePT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INT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TongSoGhe</w:t>
      </w:r>
      <w:r w:rsidRPr="00C51B40">
        <w:rPr>
          <w:rFonts w:ascii="Times New Roman" w:hAnsi="Times New Roman"/>
        </w:rPr>
        <w:tab/>
        <w:t xml:space="preserve">INT </w:t>
      </w:r>
      <w:r w:rsidRPr="00C51B40">
        <w:rPr>
          <w:rFonts w:ascii="Times New Roman" w:hAnsi="Times New Roman"/>
        </w:rPr>
        <w:tab/>
        <w:t xml:space="preserve">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KEY(MSLMB));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TrangThaiTG</w:t>
      </w:r>
      <w:r w:rsidRPr="00C51B40">
        <w:rPr>
          <w:rFonts w:ascii="Times New Roman" w:hAnsi="Times New Roman"/>
        </w:rPr>
        <w:t xml:space="preserve">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(MSTTTG INT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--AUTO INCREMENT,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TenTT CHAR(2)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PhanTramTP REAL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KEY(MSTTTG));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PhiVCHH</w:t>
      </w:r>
      <w:r w:rsidRPr="00C51B40">
        <w:rPr>
          <w:rFonts w:ascii="Times New Roman" w:hAnsi="Times New Roman"/>
        </w:rPr>
        <w:t xml:space="preserve">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(MSPHH INT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LoaiVe VARCHAR(3)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TrongLuongDM FLOAT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DonGia_Kg FLOAT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ThoiDiemApDung DATE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KEY(MSPHH));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GheKhach</w:t>
      </w:r>
      <w:r w:rsidRPr="00C51B40">
        <w:rPr>
          <w:rFonts w:ascii="Times New Roman" w:hAnsi="Times New Roman"/>
        </w:rPr>
        <w:t xml:space="preserve">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(MSKH CHAR(12)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GheSo CHAR(3)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Gia REAL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PRIMARY KEY(MSKH,GheSo));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ThucPham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 MSTP</w:t>
      </w:r>
      <w:r w:rsidRPr="00C51B40">
        <w:rPr>
          <w:rFonts w:ascii="Times New Roman" w:hAnsi="Times New Roman"/>
        </w:rPr>
        <w:tab/>
        <w:t>INT</w:t>
      </w:r>
      <w:r w:rsidRPr="00C51B40">
        <w:rPr>
          <w:rFonts w:ascii="Times New Roman" w:hAnsi="Times New Roman"/>
        </w:rPr>
        <w:tab/>
        <w:t>NOT NULL, -- AUTO_INCREMENT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Ten 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VARCHAR(20)</w:t>
      </w:r>
      <w:r w:rsidRPr="00C51B40">
        <w:rPr>
          <w:rFonts w:ascii="Times New Roman" w:hAnsi="Times New Roman"/>
        </w:rPr>
        <w:tab/>
        <w:t>NOT NULL</w:t>
      </w:r>
      <w:r w:rsidRPr="00C51B40">
        <w:rPr>
          <w:rFonts w:ascii="Times New Roman" w:hAnsi="Times New Roman"/>
        </w:rPr>
        <w:tab/>
        <w:t>UNIQUE,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MoTa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VARCHAR(100),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 (MSTP) 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TABLE CaLamViec</w:t>
      </w:r>
      <w:r w:rsidRPr="00C51B40">
        <w:rPr>
          <w:rFonts w:ascii="Times New Roman" w:hAnsi="Times New Roman"/>
        </w:rPr>
        <w:tab/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(MSCLV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CHAR(2)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TuGio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CHAR(2)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DenGio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CHAR(2)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KEY(MSCLV));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MayBay</w:t>
      </w:r>
      <w:r w:rsidRPr="00C51B40">
        <w:rPr>
          <w:rFonts w:ascii="Times New Roman" w:hAnsi="Times New Roman"/>
        </w:rPr>
        <w:t xml:space="preserve">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(MSMB CHAR(6)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TongGioBay REAL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NamSX INT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ThoiDiemSD DATE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MSLMB INT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KEY(MSMB),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(MSLMB) REFERENCES LoaiMayBay(MSLMB));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TuyenBay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 MSTB </w:t>
      </w:r>
      <w:r w:rsidRPr="00C51B40">
        <w:rPr>
          <w:rFonts w:ascii="Times New Roman" w:hAnsi="Times New Roman"/>
        </w:rPr>
        <w:tab/>
        <w:t xml:space="preserve">INT </w:t>
      </w:r>
      <w:r w:rsidRPr="00C51B40">
        <w:rPr>
          <w:rFonts w:ascii="Times New Roman" w:hAnsi="Times New Roman"/>
        </w:rPr>
        <w:tab/>
        <w:t>NOT NULL, -- AUTO_INCREMENT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MSG_Di</w:t>
      </w:r>
      <w:r w:rsidRPr="00C51B40">
        <w:rPr>
          <w:rFonts w:ascii="Times New Roman" w:hAnsi="Times New Roman"/>
        </w:rPr>
        <w:tab/>
        <w:t>INT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MSG_Den</w:t>
      </w:r>
      <w:r w:rsidRPr="00C51B40">
        <w:rPr>
          <w:rFonts w:ascii="Times New Roman" w:hAnsi="Times New Roman"/>
        </w:rPr>
        <w:tab/>
        <w:t xml:space="preserve">INT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(MSG_Di) REFERENCES Ga(MSG),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(MSG_Den) REFERENCES Ga(MSG),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 (MSTB) 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ChuyenBay</w:t>
      </w:r>
      <w:r w:rsidRPr="00C51B40">
        <w:rPr>
          <w:rFonts w:ascii="Times New Roman" w:hAnsi="Times New Roman"/>
        </w:rPr>
        <w:t xml:space="preserve">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(MSCB CHAR(9)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TrangThai CHAR(2) 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SoGheTrong INT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ThoiDiemDi TIMESTAMP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ThoiDiemDen TIMESTAMP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MSMB CHAR(6)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MSTB INT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PRIMARY KEY(MSCB),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FOREIGN KEY(MSMB) REFERENCES MayBay(MSMB),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KEY(MSTB) REFERENCES TuyenBay(MSTB));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GiaThucPham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 MSGTP</w:t>
      </w:r>
      <w:r w:rsidRPr="00C51B40">
        <w:rPr>
          <w:rFonts w:ascii="Times New Roman" w:hAnsi="Times New Roman"/>
        </w:rPr>
        <w:tab/>
        <w:t>INT</w:t>
      </w:r>
      <w:r w:rsidRPr="00C51B40">
        <w:rPr>
          <w:rFonts w:ascii="Times New Roman" w:hAnsi="Times New Roman"/>
        </w:rPr>
        <w:tab/>
        <w:t>NOT NULL, -- AUTO_INCREMENT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Gia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INT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NgayApDung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 xml:space="preserve">DATE 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MSTP 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 xml:space="preserve">INT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 (MSGTP),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FOREIGN KEY (MSTP) REFERENCES ThucPham(MSTP) 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2232" w:firstLine="72"/>
        <w:rPr>
          <w:rFonts w:ascii="Times New Roman" w:hAnsi="Times New Roman"/>
        </w:rPr>
      </w:pPr>
      <w:r w:rsidRPr="00C51B40">
        <w:rPr>
          <w:rFonts w:ascii="Times New Roman" w:hAnsi="Times New Roman"/>
        </w:rPr>
        <w:t>ON DELETE CASCADE);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ChuyenBayThucPham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 MSCB</w:t>
      </w:r>
      <w:r w:rsidRPr="00C51B40">
        <w:rPr>
          <w:rFonts w:ascii="Times New Roman" w:hAnsi="Times New Roman"/>
        </w:rPr>
        <w:tab/>
        <w:t xml:space="preserve">CHAR(9)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MSTP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INT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 (MSCB, MSTP),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(MSCB) REFERENCES ChuyenBay(MSCB),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(MSTP) REFERENCES ThucPham(MSTP)</w:t>
      </w:r>
    </w:p>
    <w:p w:rsidR="00DA05F3" w:rsidRPr="00C51B40" w:rsidRDefault="00DA05F3" w:rsidP="005F6B82">
      <w:pPr>
        <w:autoSpaceDE w:val="0"/>
        <w:autoSpaceDN w:val="0"/>
        <w:adjustRightInd w:val="0"/>
        <w:spacing w:after="0" w:line="360" w:lineRule="auto"/>
        <w:ind w:left="2232" w:firstLine="72"/>
        <w:rPr>
          <w:rFonts w:ascii="Times New Roman" w:hAnsi="Times New Roman"/>
        </w:rPr>
      </w:pPr>
      <w:r w:rsidRPr="00C51B40">
        <w:rPr>
          <w:rFonts w:ascii="Times New Roman" w:hAnsi="Times New Roman"/>
        </w:rPr>
        <w:t>ON DELETE CASCADE 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GheNgoi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 MSG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 xml:space="preserve">INT 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</w:t>
      </w:r>
      <w:r w:rsidRPr="00C51B40">
        <w:rPr>
          <w:rFonts w:ascii="Times New Roman" w:hAnsi="Times New Roman"/>
        </w:rPr>
        <w:tab/>
        <w:t>, -- AUTO_INCREMENT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GheSo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CHAR(3)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LoaiGhe</w:t>
      </w:r>
      <w:r w:rsidRPr="00C51B40">
        <w:rPr>
          <w:rFonts w:ascii="Times New Roman" w:hAnsi="Times New Roman"/>
        </w:rPr>
        <w:tab/>
        <w:t>VARCHAR(10)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MSLMB</w:t>
      </w:r>
      <w:r w:rsidRPr="00C51B40">
        <w:rPr>
          <w:rFonts w:ascii="Times New Roman" w:hAnsi="Times New Roman"/>
        </w:rPr>
        <w:tab/>
        <w:t>INT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 (MSG),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(MSLMB) REFERENCES LoaiMayBay(MSLMB) 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PhiCong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(MSNV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CHAR(12)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  <w:r w:rsidRPr="00C51B40">
        <w:rPr>
          <w:rFonts w:ascii="Times New Roman" w:hAnsi="Times New Roman"/>
        </w:rPr>
        <w:tab/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LoaiPhiCong</w:t>
      </w:r>
      <w:r w:rsidRPr="00C51B40">
        <w:rPr>
          <w:rFonts w:ascii="Times New Roman" w:hAnsi="Times New Roman"/>
        </w:rPr>
        <w:tab/>
        <w:t>CHAR(2)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KEY(MSNV),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(MSNV) REFERENCES NhanVien(MSNV));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BangCap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(MSBC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INT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TenBangCap</w:t>
      </w:r>
      <w:r w:rsidRPr="00C51B40">
        <w:rPr>
          <w:rFonts w:ascii="Times New Roman" w:hAnsi="Times New Roman"/>
        </w:rPr>
        <w:tab/>
        <w:t>VARCHAR(100)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  <w:r w:rsidRPr="00C51B40">
        <w:rPr>
          <w:rFonts w:ascii="Times New Roman" w:hAnsi="Times New Roman"/>
        </w:rPr>
        <w:tab/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TruongDaoTao</w:t>
      </w:r>
      <w:r w:rsidRPr="00C51B40">
        <w:rPr>
          <w:rFonts w:ascii="Times New Roman" w:hAnsi="Times New Roman"/>
        </w:rPr>
        <w:tab/>
        <w:t>VARCHAR(100)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NamDat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CHAR(4)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MSNV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CHAR(12)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KEY(MSBC),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KEY(MSNV) REFERENCES NhanVien(MSNV));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ChuyenMonBD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 MSNV</w:t>
      </w:r>
      <w:r w:rsidRPr="00C51B40">
        <w:rPr>
          <w:rFonts w:ascii="Times New Roman" w:hAnsi="Times New Roman"/>
        </w:rPr>
        <w:tab/>
        <w:t xml:space="preserve">CHAR(12)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MSLMB</w:t>
      </w:r>
      <w:r w:rsidRPr="00C51B40">
        <w:rPr>
          <w:rFonts w:ascii="Times New Roman" w:hAnsi="Times New Roman"/>
        </w:rPr>
        <w:tab/>
        <w:t xml:space="preserve">INT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 (MSNV, MSLMB),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(MSNV) REFERENCES NhanVien(MSNV),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(MSLMB) REFERENCES LoaiMayBay(MSLMB) 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KiemTra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 MSNV </w:t>
      </w:r>
      <w:r w:rsidRPr="00C51B40">
        <w:rPr>
          <w:rFonts w:ascii="Times New Roman" w:hAnsi="Times New Roman"/>
        </w:rPr>
        <w:tab/>
        <w:t xml:space="preserve">CHAR(12)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MSCB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 xml:space="preserve">CHAR(9)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 (MSNV, MSCB),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(MSNV) REFERENCES NhanVien(MSNV),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(MSCB) REFERENCES ChuyenBay(MSCB) 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Lai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 MSNV </w:t>
      </w:r>
      <w:r w:rsidRPr="00C51B40">
        <w:rPr>
          <w:rFonts w:ascii="Times New Roman" w:hAnsi="Times New Roman"/>
        </w:rPr>
        <w:tab/>
        <w:t xml:space="preserve">CHAR(12)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MSLMB</w:t>
      </w:r>
      <w:r w:rsidRPr="00C51B40">
        <w:rPr>
          <w:rFonts w:ascii="Times New Roman" w:hAnsi="Times New Roman"/>
        </w:rPr>
        <w:tab/>
        <w:t xml:space="preserve">INT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 (MSNV, MSLMB),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(MSNV) REFERENCES NhanVien(MSNV),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(MSLMB) REFERENCES LoaiMayBay(MSLMB) 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VanHanh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 MSNV  CHAR(12)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MSCB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 xml:space="preserve">CHAR(9)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 (MSNV, MSCB),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(MSNV) REFERENCES NhanVien(MSNV),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(MSCB) REFERENCES ChuyenBay(MSCB) 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TiepVien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(MSNV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CHAR(12)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NgoaiNguThongThao</w:t>
      </w:r>
      <w:r w:rsidRPr="00C51B40">
        <w:rPr>
          <w:rFonts w:ascii="Times New Roman" w:hAnsi="Times New Roman"/>
        </w:rPr>
        <w:tab/>
        <w:t>VARCHAR(100)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KEY(MSNV),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(MSNV) REFERENCES NhanVien(MSNV));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NhanVienMD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(MSNV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CHAR(12)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MSCN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 xml:space="preserve">INT 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MSNV_Truong </w:t>
      </w:r>
      <w:r w:rsidRPr="00C51B40">
        <w:rPr>
          <w:rFonts w:ascii="Times New Roman" w:hAnsi="Times New Roman"/>
        </w:rPr>
        <w:tab/>
        <w:t>CHAR(12)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KEY(MSNV),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KEY(MSCN) REFERENCES ChiNhanh(MSCN),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KEY(MSNV_Truong) REFERENCES NhanVienMD(MSNV),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(MSNV) REFERENCES NhanVien(MSNV));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NVMatDat_CaLV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 MSNV </w:t>
      </w:r>
      <w:r w:rsidRPr="00C51B40">
        <w:rPr>
          <w:rFonts w:ascii="Times New Roman" w:hAnsi="Times New Roman"/>
        </w:rPr>
        <w:tab/>
        <w:t xml:space="preserve">CHAR(12)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MSCLV </w:t>
      </w:r>
      <w:r w:rsidRPr="00C51B40">
        <w:rPr>
          <w:rFonts w:ascii="Times New Roman" w:hAnsi="Times New Roman"/>
        </w:rPr>
        <w:tab/>
        <w:t xml:space="preserve">CHAR(2) </w:t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NgayBatDau</w:t>
      </w:r>
      <w:r w:rsidRPr="00C51B40">
        <w:rPr>
          <w:rFonts w:ascii="Times New Roman" w:hAnsi="Times New Roman"/>
        </w:rPr>
        <w:tab/>
        <w:t>DATE</w:t>
      </w:r>
      <w:r w:rsidRPr="00C51B40">
        <w:rPr>
          <w:rFonts w:ascii="Times New Roman" w:hAnsi="Times New Roman"/>
        </w:rPr>
        <w:tab/>
      </w:r>
      <w:r w:rsidRPr="00C51B40">
        <w:rPr>
          <w:rFonts w:ascii="Times New Roman" w:hAnsi="Times New Roman"/>
        </w:rPr>
        <w:tab/>
        <w:t>NOT NULL,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PRIMARY KEY (MSNV, MSCLV),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(MSNV) REFERENCES NhanVienMD(MSNV),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 (MSCLV) REFERENCES CaLamViec(MSCLV) 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KhachHang</w:t>
      </w:r>
      <w:r w:rsidRPr="00C51B40">
        <w:rPr>
          <w:rFonts w:ascii="Times New Roman" w:hAnsi="Times New Roman"/>
        </w:rPr>
        <w:t xml:space="preserve">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(MSKH CHAR(12)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HoTen VARCHAR(50)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NgaySinh DATE,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GioiTinh VARCHAR(3),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QuocTich VARCHAR(30),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SoDT CHAR(13),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DiaChi VARCHAR(100),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MSTTTG INT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MSPHH INT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MSCB CHAR(9) NOT NULL, 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KhoiLuongVuot FLOAT,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PRIMARY KEY(MSKH),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FOREIGN KEY(MSTTTG) REFERENCES TrangThaiTG(MSTTTG),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FOREIGN KEY(MSPHH) REFERENCES PhiVCHH (MSPHH),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FOREIGN KEY(MSCB) REFERENCES ChuyenBay (MSCB));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</w:t>
      </w:r>
      <w:r w:rsidRPr="006B0B44">
        <w:rPr>
          <w:rFonts w:ascii="Times New Roman" w:hAnsi="Times New Roman"/>
          <w:b/>
        </w:rPr>
        <w:t>KhachHangNL</w:t>
      </w:r>
      <w:r w:rsidRPr="00C51B40">
        <w:rPr>
          <w:rFonts w:ascii="Times New Roman" w:hAnsi="Times New Roman"/>
        </w:rPr>
        <w:t xml:space="preserve">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(MSKH CHAR(12)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CMND CHAR(9) NOT NULL</w:t>
      </w:r>
      <w:r w:rsidRPr="00C51B40">
        <w:rPr>
          <w:rFonts w:ascii="Times New Roman" w:hAnsi="Times New Roman"/>
        </w:rPr>
        <w:tab/>
        <w:t xml:space="preserve"> UNIQUE,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Passport CHAR(9),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PRIMARY KEY(MSKH),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KEY(MSKH) REFERENCES KhachHang(MSKH));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TABLE KhachHangTE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(MSKH CHAR(12)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ThongTinKSinh VARCHAR(100),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MSNGH CHAR(12) NOT NULL,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PRIMARY KEY(MSKH),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FOREIGN KEY(MSNGH)REFERENCES KhachHangNL(MSKH), </w:t>
      </w:r>
    </w:p>
    <w:p w:rsidR="00DA05F3" w:rsidRPr="00C51B40" w:rsidRDefault="00DA05F3" w:rsidP="005E332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FOREIGN KEY(MSKH) REFERENCES KhachHang(MSKH));</w:t>
      </w:r>
    </w:p>
    <w:p w:rsidR="00DA05F3" w:rsidRPr="00E45055" w:rsidRDefault="00DA05F3" w:rsidP="00D31D0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45055">
        <w:rPr>
          <w:rFonts w:ascii="Times New Roman" w:hAnsi="Times New Roman"/>
          <w:b/>
          <w:sz w:val="28"/>
          <w:szCs w:val="28"/>
        </w:rPr>
        <w:t>Tạo các ràng buộc mức bảng :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1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KHACHHANG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KHACHHANG_CONSTRAINT_1 CHECK (REGEXP_LIKE(MSKH, '[NL|TE][0-9][0-9][0-9][0-9][0-9][0-9][0-9][0-9][0-9][0-9]'))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KHACHHANG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KHACHHANG_CONSTRAINT_2 CHECK (REGEXP_LIKE(SODT, '[+84][0-9][0-9][0-9][0-9][0-9][0-9][0-9][0-9][0-9][0-9|]'))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2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KHACHHANGNL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KHACHHANGNL_CONSTRAINT_1 CHECK (REGEXP_LIKE(CMND, '[0-9][0-9][0-9][0-9][0-9][0-9][0-9][0-9][0-9]'))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KHACHHANGNL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KHACHHANGNL_CONSTRAINT_2 CHECK (REGEXP_LIKE(PASSPORT, '[A-Z][0-9][0-9][0-9][0-9][0-9][0-9][0-9]'))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5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PHIVCHH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PHIVCHH_CONSTRAINT_1 CHECK (TRONGLUONGDM &gt;= 0)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PHIVCHH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PHIVCHH_CONSTRAINT_2 CHECK (DONGIA_KG &gt;= 0)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6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CHUYENBAY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CHUYENBAY_CONSTRAINT_1 CHECK (REGEXP_LIKE(MSCB, '[SA][0-9][0-9][0-9][0-9][0-9][0-9][0-9]'))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CHUYENBAY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CHUYENBAY_CONSTRAINT_2 CHECK (SOGHETRONG &gt;= 0)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7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GHEKHACH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GHEKHACH_CONSTRAINT_1 CHECK (GIA &gt;= 0)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8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MAYBAY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MAYBAY_CONSTRAINT_1 CHECK (REGEXP_LIKE(MSMB, '[SAP][0-9][0-9][0-9]'))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MAYBAY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MAYBAY_CONSTRAINT_2 CHECK (TONGGIOBAY &gt;= 0)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9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LOAIMAYBAY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LOAIMAYBAY_CONSTRAINT_1 CHECK (SOGHEVIP &gt;= 0)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LOAIMAYBAY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LOAIMAYBAY_CONSTRAINT_2 CHECK (SOGHEPT &gt;= 0)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LOAIMAYBAY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LOAIMAYBAY_CONSTRAINT_3 CHECK (TONGSOGHE &gt;= 0)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10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GHENGOI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GHENGOI_CONSTRAINT_1 CHECK (REGEXP_LIKE(GHESO, '[A-Z][0-9][0-9]'))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14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GIATHUCPHAM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GIATHUCPHAM_CONSTRAINT_1 CHECK (GIA &gt;= 0)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16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NHANVIEN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NHANVIEN_CONSTRAINT_1 CHECK (REGEXP_LIKE(MSNV, '[PC|TV|KT|DH|KS][0-9][0-9][0-9][0-9][0-9][0-9][0-9][0-9][0-9][0-9]'))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NHANVIEN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NHANVIEN_CONSTRAINT_2 CHECK (REGEXP_LIKE(SODT, '[+84][0-9][0-9][0-9][0-9][0-9][0-9][0-9][0-9][0-9][0-9|]'))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NHANVIEN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NHANVIEN_CONSTRAINT_3 CHECK (REGEXP_LIKE(PASSPORT, '[A-Z][0-9][0-9][0-9][0-9][0-9][0-9][0-9]'))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NHANVIEN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NHANVIEN_CONSTRAINT_4 CHECK (TIENLUONG &gt;= 0) ENABLE;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21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TABLE CALAMVIEC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ADD CONSTRAINT CALAMVIEC_CONSTRAINT_1 CHECK (REGEXP_LIKE(MSCLV, '[C][1-3]')) ENABLE;</w:t>
      </w:r>
    </w:p>
    <w:p w:rsidR="00DA05F3" w:rsidRPr="00C51B40" w:rsidRDefault="00DA05F3" w:rsidP="003A047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--INSERT DATE TIME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SESSION SET NLS_DATE_FORMAT='DD/MM/YYYY';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ALTER SESSION SET NLS_TIMESTAMP_FORMAT='DD/MM/YYYY HH24:MI';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E45055" w:rsidRDefault="00DA05F3" w:rsidP="00D31D0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45055">
        <w:rPr>
          <w:rFonts w:ascii="Times New Roman" w:hAnsi="Times New Roman"/>
          <w:b/>
          <w:sz w:val="28"/>
          <w:szCs w:val="28"/>
        </w:rPr>
        <w:t xml:space="preserve"> Số tự động tăng :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4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SEQUENCE SEQ_TRANGTHAITG_AUTO_INCREMENT START WITH 1 INCREMENT BY 1;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trigger   TRANGTHAITG_AUTO_INCREMENT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before insert on TRANGTHAITG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for each row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begin 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:NEW.MSTTTG := SEQ_TRANGTHAITG_AUTO_INCREMENT.NEXTVAL;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/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5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SEQUENCE SEQ_PHIVCHH_AUTO_INCREMENT START WITH 1 INCREMENT BY 1;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trigger   PHIVCHH_AUTO_INCREMENT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before insert on PHIVCHH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for each row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begin 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:NEW.MSPHH := SEQ_PHIVCHH_AUTO_INCREMENT .NEXTVAL;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/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9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SEQUENCE SEQ_LOAIMAYBAY_AUTO_INCREMENT START WITH 1 INCREMENT BY 1;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trigger   LOAIMAYBAY_AUTO_INCREMENT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before insert on LOAIMAYBAY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for each row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begin 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:NEW.MSLMB := SEQ_LOAIMAYBAY_AUTO_INCREMENT.NEXTVAL;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/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10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SEQUENCE SEQ_GHENGOI_AUTO_INCREMENT START WITH 1 INCREMENT BY 1;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trigger   GHENGOI_AUTO_INCREMENT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before insert on GHENGOI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for each row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begin 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:NEW.MSG := SEQ_GHENGOI_AUTO_INCREMENT.NEXTVAL;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/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11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SEQUENCE SEQ_TUYENBAY_AUTO_INCREMENT START WITH 1 INCREMENT BY 1;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trigger   TUYENBAY_AUTO_INCREMENT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before insert on TUYENBAY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for each row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begin 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:NEW.MSTB := SEQ_TUYENBAY_AUTO_INCREMENT.NEXTVAL;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/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12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SEQUENCE SEQ_GA_AUTO_INCREMENT START WITH 1 INCREMENT BY 1;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trigger   GA_AUTO_INCREMENT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before insert on GA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for each row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begin 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:NEW.MSG := SEQ_GA_AUTO_INCREMENT.NEXTVAL;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/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13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SEQUENCE SEQ_THUCPHAM_AUTO_INCREMENT START WITH 1 INCREMENT BY 1;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trigger   THUCPHAM_AUTO_INCREMENT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before insert on THUCPHAM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for each row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begin 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:NEW.MSTP := SEQ_THUCPHAM_AUTO_INCREMENT.NEXTVAL;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/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14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SEQUENCE SEQ_GIATHUCPHAM_AUTO_INCREMENT START WITH 1 INCREMENT BY 1;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trigger   GIATHUCPHAM_AUTO_INCREMENT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before insert on GIATHUCPHAM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for each row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begin 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:NEW.MSGTP := SEQ_GIATHUCPHAM_AUTO_INCREMENT.NEXTVAL;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/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17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SEQUENCE SEQ_BANGCAP_AUTO_INCREMENT START WITH 1 INCREMENT BY 1;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trigger   BANGCAP_AUTO_INCREMENT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before insert on BANGCAP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for each row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begin 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:NEW.MSBC := SEQ_BANGCAP_AUTO_INCREMENT.NEXTVAL;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/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--BANG 20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SEQUENCE SEQ_CHINHANH_AUTO_INCREMENT START WITH 1 INCREMENT BY 1;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</w:t>
      </w:r>
    </w:p>
    <w:p w:rsidR="00DA05F3" w:rsidRPr="00C51B40" w:rsidRDefault="00DA05F3" w:rsidP="003F5F76">
      <w:pPr>
        <w:tabs>
          <w:tab w:val="left" w:pos="6360"/>
        </w:tabs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trigger   CHINHANH_AUTO_INCREMENT</w:t>
      </w:r>
      <w:r w:rsidRPr="00C51B40">
        <w:rPr>
          <w:rFonts w:ascii="Times New Roman" w:hAnsi="Times New Roman"/>
        </w:rPr>
        <w:tab/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before insert on CHINHANH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for each row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begin  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:NEW.MSCN := SEQ_CHINHANH_AUTO_INCREMENT.NEXTVAL;</w:t>
      </w:r>
    </w:p>
    <w:p w:rsidR="00DA05F3" w:rsidRPr="00C51B40" w:rsidRDefault="00DA05F3" w:rsidP="00D31D04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C51B40" w:rsidRDefault="00DA05F3" w:rsidP="00F67C51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/</w:t>
      </w:r>
    </w:p>
    <w:p w:rsidR="00DA05F3" w:rsidRPr="00E45055" w:rsidRDefault="00DA05F3" w:rsidP="009B1642">
      <w:pPr>
        <w:pStyle w:val="Heading2"/>
        <w:numPr>
          <w:ilvl w:val="0"/>
          <w:numId w:val="2"/>
        </w:numPr>
        <w:spacing w:before="0" w:after="0" w:line="360" w:lineRule="auto"/>
        <w:ind w:left="360" w:hanging="180"/>
        <w:contextualSpacing/>
        <w:rPr>
          <w:rFonts w:ascii="Times New Roman" w:hAnsi="Times New Roman"/>
          <w:i w:val="0"/>
        </w:rPr>
      </w:pPr>
      <w:bookmarkStart w:id="2" w:name="_Toc386139364"/>
      <w:r w:rsidRPr="00E45055">
        <w:rPr>
          <w:rFonts w:ascii="Times New Roman" w:hAnsi="Times New Roman"/>
          <w:i w:val="0"/>
        </w:rPr>
        <w:t>Tạo Index</w:t>
      </w:r>
      <w:bookmarkEnd w:id="2"/>
    </w:p>
    <w:p w:rsidR="00DA05F3" w:rsidRPr="00C51B40" w:rsidRDefault="00DA05F3" w:rsidP="009B1642">
      <w:pPr>
        <w:spacing w:after="0" w:line="360" w:lineRule="auto"/>
        <w:ind w:firstLine="288"/>
        <w:contextualSpacing/>
        <w:rPr>
          <w:rFonts w:ascii="Times New Roman" w:hAnsi="Times New Roman"/>
          <w:sz w:val="20"/>
          <w:szCs w:val="20"/>
        </w:rPr>
      </w:pPr>
      <w:r w:rsidRPr="00C51B40">
        <w:rPr>
          <w:rFonts w:ascii="Times New Roman" w:hAnsi="Times New Roman"/>
          <w:sz w:val="20"/>
          <w:szCs w:val="20"/>
        </w:rPr>
        <w:t xml:space="preserve">a/ </w:t>
      </w:r>
      <w:r w:rsidRPr="00C51B40">
        <w:rPr>
          <w:rFonts w:ascii="Times New Roman" w:hAnsi="Times New Roman"/>
        </w:rPr>
        <w:t>CREATE INDEX chuyenbay ON ChuyenBay (MSCB, TrangThai, ThoiDiemDi, MSTB, MSMB);</w:t>
      </w:r>
    </w:p>
    <w:p w:rsidR="00DA05F3" w:rsidRPr="00C51B40" w:rsidRDefault="00DA05F3" w:rsidP="002262D5">
      <w:pPr>
        <w:spacing w:after="0" w:line="360" w:lineRule="auto"/>
        <w:ind w:firstLine="288"/>
        <w:contextualSpacing/>
        <w:rPr>
          <w:rFonts w:ascii="Times New Roman" w:hAnsi="Times New Roman"/>
        </w:rPr>
      </w:pPr>
      <w:r w:rsidRPr="00C51B40">
        <w:rPr>
          <w:rFonts w:ascii="Times New Roman" w:hAnsi="Times New Roman"/>
          <w:sz w:val="20"/>
          <w:szCs w:val="20"/>
        </w:rPr>
        <w:t xml:space="preserve">b/ </w:t>
      </w:r>
      <w:r w:rsidRPr="00C51B40">
        <w:rPr>
          <w:rFonts w:ascii="Times New Roman" w:hAnsi="Times New Roman"/>
        </w:rPr>
        <w:t>CREATE INDEX ghengoi ON GheNgoi(GheSo, MSLMB);</w:t>
      </w:r>
    </w:p>
    <w:p w:rsidR="00DA05F3" w:rsidRPr="00C51B40" w:rsidRDefault="00DA05F3" w:rsidP="002262D5">
      <w:pPr>
        <w:spacing w:after="0" w:line="360" w:lineRule="auto"/>
        <w:ind w:firstLine="288"/>
        <w:contextualSpacing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INDEX maybay ON MayBay(MSMB, MSLMB);</w:t>
      </w:r>
    </w:p>
    <w:p w:rsidR="00DA05F3" w:rsidRPr="00C51B40" w:rsidRDefault="00DA05F3" w:rsidP="002262D5">
      <w:pPr>
        <w:spacing w:after="0" w:line="360" w:lineRule="auto"/>
        <w:ind w:firstLine="288"/>
        <w:contextualSpacing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INDEX ghekhach ON GheKhach(GheSo, MSKH);</w:t>
      </w:r>
    </w:p>
    <w:p w:rsidR="00DA05F3" w:rsidRPr="00C51B40" w:rsidRDefault="00DA05F3" w:rsidP="002262D5">
      <w:pPr>
        <w:spacing w:after="0" w:line="360" w:lineRule="auto"/>
        <w:ind w:firstLine="288"/>
        <w:contextualSpacing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INDEX khachhang ON KhachHang(MSKH, MSTTTG, MSCB);</w:t>
      </w:r>
    </w:p>
    <w:p w:rsidR="00DA05F3" w:rsidRPr="00C51B40" w:rsidRDefault="00DA05F3" w:rsidP="002262D5">
      <w:pPr>
        <w:spacing w:after="0" w:line="360" w:lineRule="auto"/>
        <w:ind w:firstLine="288"/>
        <w:contextualSpacing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INDEX trangthai ON TrangThaiTG(MSTTTG, TenTT);</w:t>
      </w:r>
    </w:p>
    <w:p w:rsidR="00DA05F3" w:rsidRPr="00C51B40" w:rsidRDefault="00DA05F3" w:rsidP="009B1642">
      <w:pPr>
        <w:pStyle w:val="Heading1"/>
        <w:spacing w:before="0" w:after="0" w:line="360" w:lineRule="auto"/>
        <w:contextualSpacing/>
        <w:rPr>
          <w:rFonts w:ascii="Times New Roman" w:hAnsi="Times New Roman"/>
          <w:sz w:val="28"/>
          <w:szCs w:val="28"/>
        </w:rPr>
      </w:pPr>
      <w:bookmarkStart w:id="3" w:name="_Toc386139365"/>
      <w:r w:rsidRPr="00C51B40">
        <w:rPr>
          <w:rFonts w:ascii="Times New Roman" w:hAnsi="Times New Roman"/>
          <w:sz w:val="28"/>
          <w:szCs w:val="28"/>
        </w:rPr>
        <w:t>PHẦN 2: STORE PROCEDURE, FUNCTION, TRIGGER</w:t>
      </w:r>
      <w:bookmarkEnd w:id="3"/>
    </w:p>
    <w:p w:rsidR="00DA05F3" w:rsidRPr="00E45055" w:rsidRDefault="00DA05F3" w:rsidP="00AC1719">
      <w:pPr>
        <w:pStyle w:val="Heading2"/>
        <w:numPr>
          <w:ilvl w:val="0"/>
          <w:numId w:val="6"/>
        </w:numPr>
        <w:spacing w:before="0" w:after="0" w:line="360" w:lineRule="auto"/>
        <w:contextualSpacing/>
        <w:rPr>
          <w:rFonts w:ascii="Times New Roman" w:hAnsi="Times New Roman"/>
          <w:i w:val="0"/>
        </w:rPr>
      </w:pPr>
      <w:bookmarkStart w:id="4" w:name="_Toc386139366"/>
      <w:r w:rsidRPr="00E45055">
        <w:rPr>
          <w:rFonts w:ascii="Times New Roman" w:hAnsi="Times New Roman"/>
          <w:i w:val="0"/>
        </w:rPr>
        <w:t>Trigger</w:t>
      </w:r>
      <w:bookmarkEnd w:id="4"/>
    </w:p>
    <w:p w:rsidR="00DA05F3" w:rsidRPr="00E45055" w:rsidRDefault="00DA05F3" w:rsidP="00EC428B">
      <w:pPr>
        <w:pStyle w:val="ListParagraph"/>
        <w:numPr>
          <w:ilvl w:val="1"/>
          <w:numId w:val="6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E45055">
        <w:rPr>
          <w:rFonts w:ascii="Times New Roman" w:hAnsi="Times New Roman"/>
          <w:b/>
          <w:sz w:val="28"/>
          <w:szCs w:val="28"/>
          <w:lang w:val="en-US"/>
        </w:rPr>
        <w:t>Đ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ả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m b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ả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o tính nh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ấ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t quán d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ữ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 li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ệ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u cho b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ả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ng LoaiMayBay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CREATE OR REPLACE TRIGGER loaimaybay_tongsoghe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AFTER INSERT OR UPDATE ON LoaiMayBay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FOR EACH ROW WHEN ( NEW.TONGSOGHE &lt;&gt; (NEW.SoGheVip + NEW.SoGhePT))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BEGIN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  <w:t>RAISE_APPLICATION_ERROR (-20500, 'ERROR');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END;</w:t>
      </w:r>
    </w:p>
    <w:p w:rsidR="00DA05F3" w:rsidRPr="00E45055" w:rsidRDefault="00DA05F3" w:rsidP="00EC428B">
      <w:pPr>
        <w:pStyle w:val="ListParagraph"/>
        <w:numPr>
          <w:ilvl w:val="1"/>
          <w:numId w:val="6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E45055">
        <w:rPr>
          <w:rFonts w:ascii="Times New Roman" w:hAnsi="Times New Roman"/>
          <w:b/>
          <w:sz w:val="28"/>
          <w:szCs w:val="28"/>
          <w:lang w:val="en-US"/>
        </w:rPr>
        <w:t>Đ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ả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m b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ả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o tính nh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ấ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t quán d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ữ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 li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ệ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u cho b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ả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ng MayBay v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ớ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i ChuyenBay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CREATE OR REPLACE TRIGGER Insert_MayBay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BEFORE INSERT ON MAYBAY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FOR EACH ROW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BEGIN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ab/>
        <w:t>:NEW.TONGGIOBAY := 0;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END;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/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create or replace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TRIGGER Update_ChuyenBay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BEFORE UPDATE OF TRANGTHAI ON CHUYENBAY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FOR EACH ROW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BEGIN 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IF :OLD.TRANGTHAI = 'CB' AND :NEW.TRANGTHAI = 'DB' 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THEN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UPDATE MAYBAY MB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SET TONGGIOBAY = TONGGIOBAY + (TO_DATE(:old.THOIDIEMDEN) - TO_DATE(:old.THOIDIEMDI))*24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WHERE MSMB = :OLD.MSMB;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END IF;</w:t>
      </w:r>
    </w:p>
    <w:p w:rsidR="00DA05F3" w:rsidRPr="00C51B40" w:rsidRDefault="00DA05F3" w:rsidP="00EC428B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END;</w:t>
      </w:r>
    </w:p>
    <w:p w:rsidR="00DA05F3" w:rsidRPr="00E45055" w:rsidRDefault="00DA05F3" w:rsidP="00EC428B">
      <w:pPr>
        <w:pStyle w:val="ListParagraph"/>
        <w:numPr>
          <w:ilvl w:val="1"/>
          <w:numId w:val="6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E45055">
        <w:rPr>
          <w:rFonts w:ascii="Times New Roman" w:hAnsi="Times New Roman"/>
          <w:b/>
          <w:sz w:val="28"/>
          <w:szCs w:val="28"/>
          <w:lang w:val="en-US"/>
        </w:rPr>
        <w:t>Đ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ả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m b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ả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o tính nh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ấ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t quán d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ữ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 li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ệ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u cho s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ố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 gh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ế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 tr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ố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ng c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ủ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a m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ỗ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i chuy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ế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n bay v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ớ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i tình tr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ạ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ng đ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ặ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t vé c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ủ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a khách hàng 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ở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 chuy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ế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n bay đó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 RUN ON INSERT A KHACH HANG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create or replace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TRIGGER INSERT_KhachHang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BEFORE INSERT ON KhachHang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FOR EACH ROW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DECLARE 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GHETRONG CHUYENBAY.SOGHETRONG%TYPE;</w:t>
      </w:r>
    </w:p>
    <w:p w:rsidR="00DA05F3" w:rsidRPr="00C51B40" w:rsidRDefault="00DA05F3" w:rsidP="00EC428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BEGIN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SELECT soghetrong 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INTO GHETRONG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FROM ChuyenBay CB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WHERE CB.MSCB = :NEW.MSCB;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IF GHETRONG = 0 THEN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RAISE_APPLICATION_ERROR(-20001,'CHUYENBAY WAS FULL');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ELSE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UPDATE ChuyenBay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SET SoGheTrong = SoGheTrong - 1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WHERE MSCB = :NEW.MSCB;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END IF;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END;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/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--RUN ON UPDATE A KHACHHANG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create or replace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TRIGGER UPDATE_KhachHang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BEFORE UPDATE OF MSTTTG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ON KhachHang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FOR EACH ROW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DECLARE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TRANGTHAI_MOI TRANGTHAITG.TENTT%TYPE;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TRANGTHAI_CU TRANGTHAITG.TENTT%TYPE;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TONGGHE LOAIMAYBAY.TONGSOGHE%TYPE;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BEGIN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SELECT TenTT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INTO TRANGTHAI_MOI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FROM TrangThaiTG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WHERE MSTTTG = :NEW.MSTTTG;</w:t>
      </w:r>
    </w:p>
    <w:p w:rsidR="00DA05F3" w:rsidRPr="00C51B40" w:rsidRDefault="00DA05F3" w:rsidP="00EC428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SELECT TenTT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INTO TRANGTHAI_CU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FROM TrangThaiTG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WHERE MSTTTG = :OLD.MSTTTG;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SELECT LMB.TONGSOGHE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INTO TONGGHE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FROM chuyenbay CB, </w:t>
      </w:r>
      <w:smartTag w:uri="urn:schemas-microsoft-com:office:smarttags" w:element="place">
        <w:smartTag w:uri="urn:schemas-microsoft-com:office:smarttags" w:element="City">
          <w:r w:rsidRPr="00C51B40">
            <w:rPr>
              <w:rFonts w:ascii="Times New Roman" w:hAnsi="Times New Roman"/>
              <w:lang w:val="en-US"/>
            </w:rPr>
            <w:t>MAYBAY</w:t>
          </w:r>
        </w:smartTag>
        <w:r w:rsidRPr="00C51B40">
          <w:rPr>
            <w:rFonts w:ascii="Times New Roman" w:hAnsi="Times New Roman"/>
            <w:lang w:val="en-US"/>
          </w:rPr>
          <w:t xml:space="preserve"> </w:t>
        </w:r>
        <w:smartTag w:uri="urn:schemas-microsoft-com:office:smarttags" w:element="State">
          <w:r w:rsidRPr="00C51B40">
            <w:rPr>
              <w:rFonts w:ascii="Times New Roman" w:hAnsi="Times New Roman"/>
              <w:lang w:val="en-US"/>
            </w:rPr>
            <w:t>MB</w:t>
          </w:r>
        </w:smartTag>
      </w:smartTag>
      <w:r w:rsidRPr="00C51B40">
        <w:rPr>
          <w:rFonts w:ascii="Times New Roman" w:hAnsi="Times New Roman"/>
          <w:lang w:val="en-US"/>
        </w:rPr>
        <w:t>, LOAIMAYBAY LMB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WHERE MSCB = :OLD.MSCB AND CB.MSMB = MB.MSMB AND MB.MSLMB = LMB.MSLMB;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IF  TRANGTHAI_CU = 'TG' THEN 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IF TRANGTHAI_MOI = 'HH' OR TRANGTHAI_MOI = 'DD' THEN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   UPDATE ChuyenBay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   SET SoGheTrong = SoGheTrong + 1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   WHERE MSCB = :OLD.MSCB;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END IF;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ELSE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IF TRANGTHAI_MOI = 'TG' THEN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   IF TONGGHE &gt; 0 THEN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      UPDATE ChuyenBay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      SET SoGheTrong = SoGheTrong - 1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      WHERE MSCB = :OLD.MSCB;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    ELSE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      RAISE_APPLICATION_ERROR(-20001,'CHUYENBAY WAS FULL');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    END IF;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     END IF;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 END IF;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END;</w:t>
      </w:r>
    </w:p>
    <w:p w:rsidR="00DA05F3" w:rsidRPr="00C51B40" w:rsidRDefault="00DA05F3" w:rsidP="00E45055">
      <w:pPr>
        <w:ind w:left="72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/</w:t>
      </w:r>
    </w:p>
    <w:p w:rsidR="00DA05F3" w:rsidRPr="00C51B40" w:rsidRDefault="00DA05F3" w:rsidP="00E16D5B">
      <w:pPr>
        <w:spacing w:after="0" w:line="360" w:lineRule="auto"/>
        <w:ind w:left="720"/>
        <w:jc w:val="center"/>
        <w:rPr>
          <w:rFonts w:ascii="Times New Roman" w:hAnsi="Times New Roman"/>
        </w:rPr>
      </w:pPr>
    </w:p>
    <w:p w:rsidR="00DA05F3" w:rsidRPr="00E45055" w:rsidRDefault="00DA05F3" w:rsidP="009B1642">
      <w:pPr>
        <w:pStyle w:val="Heading2"/>
        <w:numPr>
          <w:ilvl w:val="0"/>
          <w:numId w:val="6"/>
        </w:numPr>
        <w:spacing w:before="0" w:after="0" w:line="360" w:lineRule="auto"/>
        <w:ind w:hanging="180"/>
        <w:contextualSpacing/>
        <w:rPr>
          <w:rFonts w:ascii="Times New Roman" w:hAnsi="Times New Roman"/>
          <w:i w:val="0"/>
        </w:rPr>
      </w:pPr>
      <w:bookmarkStart w:id="5" w:name="_Toc386139367"/>
      <w:r w:rsidRPr="00E45055">
        <w:rPr>
          <w:rFonts w:ascii="Times New Roman" w:hAnsi="Times New Roman"/>
          <w:i w:val="0"/>
        </w:rPr>
        <w:t>Store Procedure/Function</w:t>
      </w:r>
      <w:bookmarkEnd w:id="5"/>
    </w:p>
    <w:p w:rsidR="00DA05F3" w:rsidRPr="00E45055" w:rsidRDefault="00DA05F3" w:rsidP="00AC171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45055">
        <w:rPr>
          <w:rFonts w:ascii="Times New Roman" w:hAnsi="Times New Roman"/>
          <w:b/>
          <w:sz w:val="28"/>
          <w:szCs w:val="28"/>
        </w:rPr>
        <w:t>Thủ tục tính phí vận chuyển hàng hóa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 Câu 1: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create or replace PROCEDURE tinhPhiVCHH (maSoKH IN KHACHHANG.MSKH% TYPE) 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 argument là khách hàng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AS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ketQua  FLOAT :=  0.0;      -- kh</w:t>
      </w:r>
      <w:r w:rsidRPr="00C51B40">
        <w:rPr>
          <w:rFonts w:ascii="Times New Roman" w:hAnsi="Times New Roman" w:cs="Arial"/>
        </w:rPr>
        <w:t>ở</w:t>
      </w:r>
      <w:r w:rsidRPr="00C51B40">
        <w:rPr>
          <w:rFonts w:ascii="Times New Roman" w:hAnsi="Times New Roman"/>
        </w:rPr>
        <w:t>i t</w:t>
      </w:r>
      <w:r w:rsidRPr="00C51B40">
        <w:rPr>
          <w:rFonts w:ascii="Times New Roman" w:hAnsi="Times New Roman" w:cs="Arial"/>
        </w:rPr>
        <w:t>ạ</w:t>
      </w:r>
      <w:r w:rsidRPr="00C51B40">
        <w:rPr>
          <w:rFonts w:ascii="Times New Roman" w:hAnsi="Times New Roman"/>
        </w:rPr>
        <w:t>o k</w:t>
      </w:r>
      <w:r w:rsidRPr="00C51B40">
        <w:rPr>
          <w:rFonts w:ascii="Times New Roman" w:hAnsi="Times New Roman" w:cs="Arial"/>
        </w:rPr>
        <w:t>ế</w:t>
      </w:r>
      <w:r w:rsidRPr="00C51B40">
        <w:rPr>
          <w:rFonts w:ascii="Times New Roman" w:hAnsi="Times New Roman"/>
        </w:rPr>
        <w:t>t qu</w:t>
      </w:r>
      <w:r w:rsidRPr="00C51B40">
        <w:rPr>
          <w:rFonts w:ascii="Times New Roman" w:hAnsi="Times New Roman" w:cs="Arial"/>
        </w:rPr>
        <w:t>ả</w:t>
      </w:r>
      <w:r w:rsidRPr="00C51B40">
        <w:rPr>
          <w:rFonts w:ascii="Times New Roman" w:hAnsi="Times New Roman"/>
        </w:rPr>
        <w:t xml:space="preserve"> = 0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CURSOR c1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IS 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SELECT K.MSKH, K.KHOILUONGVUOT, P.DONGIA_KG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FROM KHACHHANG K, PHIVCHH P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WHERE K.MSPHH = P.MSPHH AND K.MSKH  = maSoKH;  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BEGIN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FOR Phi IN c1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</w:t>
      </w:r>
      <w:smartTag w:uri="urn:schemas-microsoft-com:office:smarttags" w:element="place">
        <w:r w:rsidRPr="00C51B40">
          <w:rPr>
            <w:rFonts w:ascii="Times New Roman" w:hAnsi="Times New Roman"/>
          </w:rPr>
          <w:t>LOOP</w:t>
        </w:r>
      </w:smartTag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IF Phi.MSKH = maSoKH  THEN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ketQua  :=  Phi.KHOILUONGVUOT  * Phi.DonGia_kg;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END IF;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DBMS_OUTPUT.PUT_LINE(maSoKH || ' Phi Hang Hoa: ' ||  ketQua);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END </w:t>
      </w:r>
      <w:smartTag w:uri="urn:schemas-microsoft-com:office:smarttags" w:element="place">
        <w:r w:rsidRPr="00C51B40">
          <w:rPr>
            <w:rFonts w:ascii="Times New Roman" w:hAnsi="Times New Roman"/>
          </w:rPr>
          <w:t>LOOP</w:t>
        </w:r>
      </w:smartTag>
      <w:r w:rsidRPr="00C51B40">
        <w:rPr>
          <w:rFonts w:ascii="Times New Roman" w:hAnsi="Times New Roman"/>
        </w:rPr>
        <w:t>;</w:t>
      </w:r>
    </w:p>
    <w:p w:rsidR="00DA05F3" w:rsidRPr="00C51B40" w:rsidRDefault="00DA05F3" w:rsidP="00AC1719">
      <w:pPr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C51B40" w:rsidRDefault="00DA05F3" w:rsidP="00AC1719">
      <w:pPr>
        <w:pStyle w:val="ListParagraph"/>
        <w:tabs>
          <w:tab w:val="left" w:pos="5291"/>
        </w:tabs>
        <w:spacing w:after="0" w:line="360" w:lineRule="auto"/>
        <w:ind w:left="1080"/>
        <w:rPr>
          <w:rFonts w:ascii="Times New Roman" w:hAnsi="Times New Roman"/>
        </w:rPr>
      </w:pPr>
    </w:p>
    <w:p w:rsidR="00DA05F3" w:rsidRPr="00E45055" w:rsidRDefault="00DA05F3" w:rsidP="00AC1719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45055">
        <w:rPr>
          <w:rFonts w:ascii="Times New Roman" w:hAnsi="Times New Roman"/>
          <w:b/>
          <w:sz w:val="28"/>
          <w:szCs w:val="28"/>
        </w:rPr>
        <w:t>Khi khách hàng check in</w:t>
      </w:r>
    </w:p>
    <w:p w:rsidR="00DA05F3" w:rsidRPr="00E45055" w:rsidRDefault="00DA05F3" w:rsidP="00AC1719">
      <w:pPr>
        <w:pStyle w:val="ListParagraph"/>
        <w:numPr>
          <w:ilvl w:val="4"/>
          <w:numId w:val="6"/>
        </w:numPr>
        <w:spacing w:after="0" w:line="360" w:lineRule="auto"/>
        <w:ind w:left="1620" w:hanging="180"/>
        <w:rPr>
          <w:rFonts w:ascii="Times New Roman" w:hAnsi="Times New Roman"/>
          <w:b/>
          <w:sz w:val="28"/>
          <w:szCs w:val="28"/>
        </w:rPr>
      </w:pPr>
      <w:r w:rsidRPr="00E45055">
        <w:rPr>
          <w:rFonts w:ascii="Times New Roman" w:hAnsi="Times New Roman"/>
          <w:sz w:val="28"/>
          <w:szCs w:val="28"/>
        </w:rPr>
        <w:t xml:space="preserve"> </w:t>
      </w:r>
      <w:r w:rsidRPr="00E45055">
        <w:rPr>
          <w:rFonts w:ascii="Times New Roman" w:hAnsi="Times New Roman"/>
          <w:b/>
          <w:sz w:val="28"/>
          <w:szCs w:val="28"/>
        </w:rPr>
        <w:t>Thủ tục cập nhật khối lượng vượt mức quy định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 Bai 2a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 PROCEDURE khoiLuongVuotQuyDinh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(maSoKH IN KHACHHANG.MSKH% TYPE, khoiLuong IN PHIVCHH.TRONGLUONGDM% TYPE)    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--  argument 1, 2 là mã khách hàng và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cân đư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c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AS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CURSOR c1 IS                      --  cursor dùng đ</w:t>
      </w:r>
      <w:r w:rsidRPr="00C51B40">
        <w:rPr>
          <w:rFonts w:ascii="Times New Roman" w:hAnsi="Times New Roman" w:cs="Arial"/>
        </w:rPr>
        <w:t>ể</w:t>
      </w:r>
      <w:r w:rsidRPr="00C51B40">
        <w:rPr>
          <w:rFonts w:ascii="Times New Roman" w:hAnsi="Times New Roman"/>
        </w:rPr>
        <w:t xml:space="preserve"> ki</w:t>
      </w:r>
      <w:r w:rsidRPr="00C51B40">
        <w:rPr>
          <w:rFonts w:ascii="Times New Roman" w:hAnsi="Times New Roman" w:cs="Arial"/>
        </w:rPr>
        <w:t>ể</w:t>
      </w:r>
      <w:r w:rsidRPr="00C51B40">
        <w:rPr>
          <w:rFonts w:ascii="Times New Roman" w:hAnsi="Times New Roman"/>
        </w:rPr>
        <w:t>m tra lo</w:t>
      </w:r>
      <w:r w:rsidRPr="00C51B40">
        <w:rPr>
          <w:rFonts w:ascii="Times New Roman" w:hAnsi="Times New Roman" w:cs="Arial"/>
        </w:rPr>
        <w:t>ạ</w:t>
      </w:r>
      <w:r w:rsidRPr="00C51B40">
        <w:rPr>
          <w:rFonts w:ascii="Times New Roman" w:hAnsi="Times New Roman"/>
        </w:rPr>
        <w:t>i vé (víp hay ph</w:t>
      </w:r>
      <w:r w:rsidRPr="00C51B40">
        <w:rPr>
          <w:rFonts w:ascii="Times New Roman" w:hAnsi="Times New Roman" w:cs="Arial"/>
        </w:rPr>
        <w:t>ổ</w:t>
      </w:r>
      <w:r w:rsidRPr="00C51B40">
        <w:rPr>
          <w:rFonts w:ascii="Times New Roman" w:hAnsi="Times New Roman"/>
        </w:rPr>
        <w:t xml:space="preserve"> thông)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SELECT LOAIVE 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FROM KHACHHANG K, PHIVCHH P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WHERE K.MSPHH = P.MSPHH AND K.MSKH = maSoKH;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khoiLuongVV FLOAT :=  khoiLuong - 30;   -- do vé víp (VV) mi</w:t>
      </w:r>
      <w:r w:rsidRPr="00C51B40">
        <w:rPr>
          <w:rFonts w:ascii="Times New Roman" w:hAnsi="Times New Roman" w:cs="Arial"/>
        </w:rPr>
        <w:t>ễ</w:t>
      </w:r>
      <w:r w:rsidRPr="00C51B40">
        <w:rPr>
          <w:rFonts w:ascii="Times New Roman" w:hAnsi="Times New Roman"/>
        </w:rPr>
        <w:t>n phí 30 kg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khoiLuongVPT FLOAT := khoiLuong - 20;   -- do vé ph</w:t>
      </w:r>
      <w:r w:rsidRPr="00C51B40">
        <w:rPr>
          <w:rFonts w:ascii="Times New Roman" w:hAnsi="Times New Roman" w:cs="Arial"/>
        </w:rPr>
        <w:t>ổ</w:t>
      </w:r>
      <w:r w:rsidRPr="00C51B40">
        <w:rPr>
          <w:rFonts w:ascii="Times New Roman" w:hAnsi="Times New Roman"/>
        </w:rPr>
        <w:t xml:space="preserve"> thông (VPT)mi</w:t>
      </w:r>
      <w:r w:rsidRPr="00C51B40">
        <w:rPr>
          <w:rFonts w:ascii="Times New Roman" w:hAnsi="Times New Roman" w:cs="Arial"/>
        </w:rPr>
        <w:t>ễ</w:t>
      </w:r>
      <w:r w:rsidRPr="00C51B40">
        <w:rPr>
          <w:rFonts w:ascii="Times New Roman" w:hAnsi="Times New Roman"/>
        </w:rPr>
        <w:t>n phí 20 kg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BEGIN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FOR lv IN c1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</w:t>
      </w:r>
      <w:smartTag w:uri="urn:schemas-microsoft-com:office:smarttags" w:element="place">
        <w:r w:rsidRPr="00C51B40">
          <w:rPr>
            <w:rFonts w:ascii="Times New Roman" w:hAnsi="Times New Roman"/>
          </w:rPr>
          <w:t>LOOP</w:t>
        </w:r>
      </w:smartTag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IF (khoiLuongVPT &lt;=  0 AND lv.LOAIVE = 'PT') OR (khoiLuongVV &lt;= 0 AND lv.LOAIVE = 'VIP') THEN  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-- n</w:t>
      </w:r>
      <w:r w:rsidRPr="00C51B40">
        <w:rPr>
          <w:rFonts w:ascii="Times New Roman" w:hAnsi="Times New Roman" w:cs="Arial"/>
        </w:rPr>
        <w:t>ế</w:t>
      </w:r>
      <w:r w:rsidRPr="00C51B40">
        <w:rPr>
          <w:rFonts w:ascii="Times New Roman" w:hAnsi="Times New Roman"/>
        </w:rPr>
        <w:t>u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chưa đ</w:t>
      </w:r>
      <w:r w:rsidRPr="00C51B40">
        <w:rPr>
          <w:rFonts w:ascii="Times New Roman" w:hAnsi="Times New Roman" w:cs="Arial"/>
        </w:rPr>
        <w:t>ạ</w:t>
      </w:r>
      <w:r w:rsidRPr="00C51B40">
        <w:rPr>
          <w:rFonts w:ascii="Times New Roman" w:hAnsi="Times New Roman"/>
        </w:rPr>
        <w:t>t 20 kg v</w:t>
      </w:r>
      <w:r w:rsidRPr="00C51B40">
        <w:rPr>
          <w:rFonts w:ascii="Times New Roman" w:hAnsi="Times New Roman" w:cs="Arial"/>
        </w:rPr>
        <w:t>ớ</w:t>
      </w:r>
      <w:r w:rsidRPr="00C51B40">
        <w:rPr>
          <w:rFonts w:ascii="Times New Roman" w:hAnsi="Times New Roman"/>
        </w:rPr>
        <w:t>i VPT or 30 kg v</w:t>
      </w:r>
      <w:r w:rsidRPr="00C51B40">
        <w:rPr>
          <w:rFonts w:ascii="Times New Roman" w:hAnsi="Times New Roman" w:cs="Arial"/>
        </w:rPr>
        <w:t>ớ</w:t>
      </w:r>
      <w:r w:rsidRPr="00C51B40">
        <w:rPr>
          <w:rFonts w:ascii="Times New Roman" w:hAnsi="Times New Roman"/>
        </w:rPr>
        <w:t>i VV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UPDATE KHACHHANG                    -- thì update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vư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t = 0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  SET KHOILUONGVUOT = 0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  WHERE MSKH = maSoKH;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ELSIF KhoiLuongVPT &gt; 0  AND lv.LOAIVE = 'PT' THEN   --  n</w:t>
      </w:r>
      <w:r w:rsidRPr="00C51B40">
        <w:rPr>
          <w:rFonts w:ascii="Times New Roman" w:hAnsi="Times New Roman" w:cs="Arial"/>
        </w:rPr>
        <w:t>ế</w:t>
      </w:r>
      <w:r w:rsidRPr="00C51B40">
        <w:rPr>
          <w:rFonts w:ascii="Times New Roman" w:hAnsi="Times New Roman"/>
        </w:rPr>
        <w:t>u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&gt; 20 kg v</w:t>
      </w:r>
      <w:r w:rsidRPr="00C51B40">
        <w:rPr>
          <w:rFonts w:ascii="Times New Roman" w:hAnsi="Times New Roman" w:cs="Arial"/>
        </w:rPr>
        <w:t>ớ</w:t>
      </w:r>
      <w:r w:rsidRPr="00C51B40">
        <w:rPr>
          <w:rFonts w:ascii="Times New Roman" w:hAnsi="Times New Roman"/>
        </w:rPr>
        <w:t>i VPT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UPDATE KHACHHANG                                --  thì update  l</w:t>
      </w:r>
      <w:r w:rsidRPr="00C51B40">
        <w:rPr>
          <w:rFonts w:ascii="Times New Roman" w:hAnsi="Times New Roman" w:cs="Arial"/>
        </w:rPr>
        <w:t>ạ</w:t>
      </w:r>
      <w:r w:rsidRPr="00C51B40">
        <w:rPr>
          <w:rFonts w:ascii="Times New Roman" w:hAnsi="Times New Roman"/>
        </w:rPr>
        <w:t>i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vư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t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  SET KHOILUONGVUOT = khoiLuongVPT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  WHERE MSKH = maSoKH;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ELSIF  khoiLuongVV  &gt; 0 AND lv.LOAIVE = 'VIP' THEN  --  n</w:t>
      </w:r>
      <w:r w:rsidRPr="00C51B40">
        <w:rPr>
          <w:rFonts w:ascii="Times New Roman" w:hAnsi="Times New Roman" w:cs="Arial"/>
        </w:rPr>
        <w:t>ế</w:t>
      </w:r>
      <w:r w:rsidRPr="00C51B40">
        <w:rPr>
          <w:rFonts w:ascii="Times New Roman" w:hAnsi="Times New Roman"/>
        </w:rPr>
        <w:t>u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&gt; 30 kg v</w:t>
      </w:r>
      <w:r w:rsidRPr="00C51B40">
        <w:rPr>
          <w:rFonts w:ascii="Times New Roman" w:hAnsi="Times New Roman" w:cs="Arial"/>
        </w:rPr>
        <w:t>ớ</w:t>
      </w:r>
      <w:r w:rsidRPr="00C51B40">
        <w:rPr>
          <w:rFonts w:ascii="Times New Roman" w:hAnsi="Times New Roman"/>
        </w:rPr>
        <w:t>i VV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UPDATE KHACHHANG                                --  thì upadte l</w:t>
      </w:r>
      <w:r w:rsidRPr="00C51B40">
        <w:rPr>
          <w:rFonts w:ascii="Times New Roman" w:hAnsi="Times New Roman" w:cs="Arial"/>
        </w:rPr>
        <w:t>ạ</w:t>
      </w:r>
      <w:r w:rsidRPr="00C51B40">
        <w:rPr>
          <w:rFonts w:ascii="Times New Roman" w:hAnsi="Times New Roman"/>
        </w:rPr>
        <w:t>i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vư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t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  SET KHOILUONGVUOT = khoiLuongVV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  WHERE MSKH = maSoKH;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ELSE 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DBMS_OUTPUT.PUT_LINE('ERROR');      -- n</w:t>
      </w:r>
      <w:r w:rsidRPr="00C51B40">
        <w:rPr>
          <w:rFonts w:ascii="Times New Roman" w:hAnsi="Times New Roman" w:cs="Arial"/>
        </w:rPr>
        <w:t>ế</w:t>
      </w:r>
      <w:r w:rsidRPr="00C51B40">
        <w:rPr>
          <w:rFonts w:ascii="Times New Roman" w:hAnsi="Times New Roman"/>
        </w:rPr>
        <w:t>u không th</w:t>
      </w:r>
      <w:r w:rsidRPr="00C51B40">
        <w:rPr>
          <w:rFonts w:ascii="Times New Roman" w:hAnsi="Times New Roman" w:cs="Arial"/>
        </w:rPr>
        <w:t>ấ</w:t>
      </w:r>
      <w:r w:rsidRPr="00C51B40">
        <w:rPr>
          <w:rFonts w:ascii="Times New Roman" w:hAnsi="Times New Roman"/>
        </w:rPr>
        <w:t>y error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END IF;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END </w:t>
      </w:r>
      <w:smartTag w:uri="urn:schemas-microsoft-com:office:smarttags" w:element="place">
        <w:r w:rsidRPr="00C51B40">
          <w:rPr>
            <w:rFonts w:ascii="Times New Roman" w:hAnsi="Times New Roman"/>
          </w:rPr>
          <w:t>LOOP</w:t>
        </w:r>
      </w:smartTag>
      <w:r w:rsidRPr="00C51B40">
        <w:rPr>
          <w:rFonts w:ascii="Times New Roman" w:hAnsi="Times New Roman"/>
        </w:rPr>
        <w:t>;</w:t>
      </w:r>
    </w:p>
    <w:p w:rsidR="00DA05F3" w:rsidRPr="00C51B40" w:rsidRDefault="00DA05F3" w:rsidP="003A0471">
      <w:pPr>
        <w:spacing w:after="0" w:line="360" w:lineRule="auto"/>
        <w:ind w:left="1440" w:hanging="99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E45055" w:rsidRDefault="00DA05F3" w:rsidP="003A0471">
      <w:pPr>
        <w:pStyle w:val="ListParagraph"/>
        <w:numPr>
          <w:ilvl w:val="4"/>
          <w:numId w:val="6"/>
        </w:numPr>
        <w:spacing w:after="0" w:line="360" w:lineRule="auto"/>
        <w:ind w:left="1530" w:hanging="90"/>
        <w:rPr>
          <w:rFonts w:ascii="Times New Roman" w:hAnsi="Times New Roman"/>
          <w:b/>
          <w:sz w:val="28"/>
          <w:szCs w:val="28"/>
        </w:rPr>
      </w:pPr>
      <w:r w:rsidRPr="00E45055">
        <w:rPr>
          <w:rFonts w:ascii="Times New Roman" w:hAnsi="Times New Roman"/>
          <w:b/>
          <w:sz w:val="28"/>
          <w:szCs w:val="28"/>
        </w:rPr>
        <w:t>Hàm trả về số tiền phí vận chuyển hàng hóa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 Bai 2 b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 FUNCTION tienPhiVCHH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(maSoKH IN KHACHHANG.MSKH% TYPE, khoiLuong IN PHIVCHH.TRONGLUONGDM% TYPE)    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--  argument 1, 2 là mã khách hàng và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cân đư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c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RETURN FLOAT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AS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CURSOR c1 IS                   --  cursor dùng đ</w:t>
      </w:r>
      <w:r w:rsidRPr="00C51B40">
        <w:rPr>
          <w:rFonts w:ascii="Times New Roman" w:hAnsi="Times New Roman" w:cs="Arial"/>
        </w:rPr>
        <w:t>ể</w:t>
      </w:r>
      <w:r w:rsidRPr="00C51B40">
        <w:rPr>
          <w:rFonts w:ascii="Times New Roman" w:hAnsi="Times New Roman"/>
        </w:rPr>
        <w:t xml:space="preserve"> ki</w:t>
      </w:r>
      <w:r w:rsidRPr="00C51B40">
        <w:rPr>
          <w:rFonts w:ascii="Times New Roman" w:hAnsi="Times New Roman" w:cs="Arial"/>
        </w:rPr>
        <w:t>ể</w:t>
      </w:r>
      <w:r w:rsidRPr="00C51B40">
        <w:rPr>
          <w:rFonts w:ascii="Times New Roman" w:hAnsi="Times New Roman"/>
        </w:rPr>
        <w:t>m tra lo</w:t>
      </w:r>
      <w:r w:rsidRPr="00C51B40">
        <w:rPr>
          <w:rFonts w:ascii="Times New Roman" w:hAnsi="Times New Roman" w:cs="Arial"/>
        </w:rPr>
        <w:t>ạ</w:t>
      </w:r>
      <w:r w:rsidRPr="00C51B40">
        <w:rPr>
          <w:rFonts w:ascii="Times New Roman" w:hAnsi="Times New Roman"/>
        </w:rPr>
        <w:t>i vé (víp hay ph</w:t>
      </w:r>
      <w:r w:rsidRPr="00C51B40">
        <w:rPr>
          <w:rFonts w:ascii="Times New Roman" w:hAnsi="Times New Roman" w:cs="Arial"/>
        </w:rPr>
        <w:t>ổ</w:t>
      </w:r>
      <w:r w:rsidRPr="00C51B40">
        <w:rPr>
          <w:rFonts w:ascii="Times New Roman" w:hAnsi="Times New Roman"/>
        </w:rPr>
        <w:t xml:space="preserve"> thông) và l</w:t>
      </w:r>
      <w:r w:rsidRPr="00C51B40">
        <w:rPr>
          <w:rFonts w:ascii="Times New Roman" w:hAnsi="Times New Roman" w:cs="Arial"/>
        </w:rPr>
        <w:t>ấ</w:t>
      </w:r>
      <w:r w:rsidRPr="00C51B40">
        <w:rPr>
          <w:rFonts w:ascii="Times New Roman" w:hAnsi="Times New Roman"/>
        </w:rPr>
        <w:t>y đơn giá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SELECT P.LOAIVE, P.DONGIA_KG 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FROM KHACHHANG K, PHIVCHH P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WHERE K.MSPHH = P.MSPHH AND K.MSKH = maSoKH;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tienPhi FLOAT := 0.0;                   -- kh</w:t>
      </w:r>
      <w:r w:rsidRPr="00C51B40">
        <w:rPr>
          <w:rFonts w:ascii="Times New Roman" w:hAnsi="Times New Roman" w:cs="Arial"/>
        </w:rPr>
        <w:t>ở</w:t>
      </w:r>
      <w:r w:rsidRPr="00C51B40">
        <w:rPr>
          <w:rFonts w:ascii="Times New Roman" w:hAnsi="Times New Roman"/>
        </w:rPr>
        <w:t>i t</w:t>
      </w:r>
      <w:r w:rsidRPr="00C51B40">
        <w:rPr>
          <w:rFonts w:ascii="Times New Roman" w:hAnsi="Times New Roman" w:cs="Arial"/>
        </w:rPr>
        <w:t>ạ</w:t>
      </w:r>
      <w:r w:rsidRPr="00C51B40">
        <w:rPr>
          <w:rFonts w:ascii="Times New Roman" w:hAnsi="Times New Roman"/>
        </w:rPr>
        <w:t>o k</w:t>
      </w:r>
      <w:r w:rsidRPr="00C51B40">
        <w:rPr>
          <w:rFonts w:ascii="Times New Roman" w:hAnsi="Times New Roman" w:cs="Arial"/>
        </w:rPr>
        <w:t>ế</w:t>
      </w:r>
      <w:r w:rsidRPr="00C51B40">
        <w:rPr>
          <w:rFonts w:ascii="Times New Roman" w:hAnsi="Times New Roman"/>
        </w:rPr>
        <w:t>t qu</w:t>
      </w:r>
      <w:r w:rsidRPr="00C51B40">
        <w:rPr>
          <w:rFonts w:ascii="Times New Roman" w:hAnsi="Times New Roman" w:cs="Arial"/>
        </w:rPr>
        <w:t>ả</w:t>
      </w:r>
      <w:r w:rsidRPr="00C51B40">
        <w:rPr>
          <w:rFonts w:ascii="Times New Roman" w:hAnsi="Times New Roman"/>
        </w:rPr>
        <w:t xml:space="preserve"> tr</w:t>
      </w:r>
      <w:r w:rsidRPr="00C51B40">
        <w:rPr>
          <w:rFonts w:ascii="Times New Roman" w:hAnsi="Times New Roman" w:cs="Arial"/>
        </w:rPr>
        <w:t>ả</w:t>
      </w:r>
      <w:r w:rsidRPr="00C51B40">
        <w:rPr>
          <w:rFonts w:ascii="Times New Roman" w:hAnsi="Times New Roman"/>
        </w:rPr>
        <w:t xml:space="preserve"> v</w:t>
      </w:r>
      <w:r w:rsidRPr="00C51B40">
        <w:rPr>
          <w:rFonts w:ascii="Times New Roman" w:hAnsi="Times New Roman" w:cs="Arial"/>
        </w:rPr>
        <w:t>ề</w:t>
      </w:r>
      <w:r w:rsidRPr="00C51B40">
        <w:rPr>
          <w:rFonts w:ascii="Times New Roman" w:hAnsi="Times New Roman"/>
        </w:rPr>
        <w:t xml:space="preserve"> = 0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khoiLuongVV FLOAT :=  khoiLuong - 30;   -- do vé víp (VV) mi</w:t>
      </w:r>
      <w:r w:rsidRPr="00C51B40">
        <w:rPr>
          <w:rFonts w:ascii="Times New Roman" w:hAnsi="Times New Roman" w:cs="Arial"/>
        </w:rPr>
        <w:t>ễ</w:t>
      </w:r>
      <w:r w:rsidRPr="00C51B40">
        <w:rPr>
          <w:rFonts w:ascii="Times New Roman" w:hAnsi="Times New Roman"/>
        </w:rPr>
        <w:t>n phí 30 kg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khoiLuongVPT FLOAT := khoiLuong - 20;   -- do vé ph</w:t>
      </w:r>
      <w:r w:rsidRPr="00C51B40">
        <w:rPr>
          <w:rFonts w:ascii="Times New Roman" w:hAnsi="Times New Roman" w:cs="Arial"/>
        </w:rPr>
        <w:t>ổ</w:t>
      </w:r>
      <w:r w:rsidRPr="00C51B40">
        <w:rPr>
          <w:rFonts w:ascii="Times New Roman" w:hAnsi="Times New Roman"/>
        </w:rPr>
        <w:t xml:space="preserve"> thông (VPT) mi</w:t>
      </w:r>
      <w:r w:rsidRPr="00C51B40">
        <w:rPr>
          <w:rFonts w:ascii="Times New Roman" w:hAnsi="Times New Roman" w:cs="Arial"/>
        </w:rPr>
        <w:t>ễ</w:t>
      </w:r>
      <w:r w:rsidRPr="00C51B40">
        <w:rPr>
          <w:rFonts w:ascii="Times New Roman" w:hAnsi="Times New Roman"/>
        </w:rPr>
        <w:t>n phí 20 kg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BEGIN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FOR lv IN c1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</w:t>
      </w:r>
      <w:smartTag w:uri="urn:schemas-microsoft-com:office:smarttags" w:element="place">
        <w:r w:rsidRPr="00C51B40">
          <w:rPr>
            <w:rFonts w:ascii="Times New Roman" w:hAnsi="Times New Roman"/>
          </w:rPr>
          <w:t>LOOP</w:t>
        </w:r>
      </w:smartTag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IF (khoiLuongVPT &lt;=  0 AND lv.LOAIVE = 'PT') OR (khoiLuongVV &lt;= 0 AND lv.LOAIVE = 'VIP') THEN  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-- n</w:t>
      </w:r>
      <w:r w:rsidRPr="00C51B40">
        <w:rPr>
          <w:rFonts w:ascii="Times New Roman" w:hAnsi="Times New Roman" w:cs="Arial"/>
        </w:rPr>
        <w:t>ế</w:t>
      </w:r>
      <w:r w:rsidRPr="00C51B40">
        <w:rPr>
          <w:rFonts w:ascii="Times New Roman" w:hAnsi="Times New Roman"/>
        </w:rPr>
        <w:t>u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chưa đ</w:t>
      </w:r>
      <w:r w:rsidRPr="00C51B40">
        <w:rPr>
          <w:rFonts w:ascii="Times New Roman" w:hAnsi="Times New Roman" w:cs="Arial"/>
        </w:rPr>
        <w:t>ạ</w:t>
      </w:r>
      <w:r w:rsidRPr="00C51B40">
        <w:rPr>
          <w:rFonts w:ascii="Times New Roman" w:hAnsi="Times New Roman"/>
        </w:rPr>
        <w:t>t 20 kg v</w:t>
      </w:r>
      <w:r w:rsidRPr="00C51B40">
        <w:rPr>
          <w:rFonts w:ascii="Times New Roman" w:hAnsi="Times New Roman" w:cs="Arial"/>
        </w:rPr>
        <w:t>ớ</w:t>
      </w:r>
      <w:r w:rsidRPr="00C51B40">
        <w:rPr>
          <w:rFonts w:ascii="Times New Roman" w:hAnsi="Times New Roman"/>
        </w:rPr>
        <w:t>i VPT or 30 kg v</w:t>
      </w:r>
      <w:r w:rsidRPr="00C51B40">
        <w:rPr>
          <w:rFonts w:ascii="Times New Roman" w:hAnsi="Times New Roman" w:cs="Arial"/>
        </w:rPr>
        <w:t>ớ</w:t>
      </w:r>
      <w:r w:rsidRPr="00C51B40">
        <w:rPr>
          <w:rFonts w:ascii="Times New Roman" w:hAnsi="Times New Roman"/>
        </w:rPr>
        <w:t>i VV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RETURN  tienPhi;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ELSIF KhoiLuongVPT &gt; 0  AND lv.LOAIVE = 'PT' THEN    --  n</w:t>
      </w:r>
      <w:r w:rsidRPr="00C51B40">
        <w:rPr>
          <w:rFonts w:ascii="Times New Roman" w:hAnsi="Times New Roman" w:cs="Arial"/>
        </w:rPr>
        <w:t>ế</w:t>
      </w:r>
      <w:r w:rsidRPr="00C51B40">
        <w:rPr>
          <w:rFonts w:ascii="Times New Roman" w:hAnsi="Times New Roman"/>
        </w:rPr>
        <w:t>u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&gt; 20 kg v</w:t>
      </w:r>
      <w:r w:rsidRPr="00C51B40">
        <w:rPr>
          <w:rFonts w:ascii="Times New Roman" w:hAnsi="Times New Roman" w:cs="Arial"/>
        </w:rPr>
        <w:t>ớ</w:t>
      </w:r>
      <w:r w:rsidRPr="00C51B40">
        <w:rPr>
          <w:rFonts w:ascii="Times New Roman" w:hAnsi="Times New Roman"/>
        </w:rPr>
        <w:t>i VPT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tienPhi :=  lv.DONGIA_KG  * khoiLuongVPT;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RETURN tienPhi;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ELSIF  khoiLuongVV  &gt; 0 AND lv.LOAIVE = 'VIP' THEN   --  n</w:t>
      </w:r>
      <w:r w:rsidRPr="00C51B40">
        <w:rPr>
          <w:rFonts w:ascii="Times New Roman" w:hAnsi="Times New Roman" w:cs="Arial"/>
        </w:rPr>
        <w:t>ế</w:t>
      </w:r>
      <w:r w:rsidRPr="00C51B40">
        <w:rPr>
          <w:rFonts w:ascii="Times New Roman" w:hAnsi="Times New Roman"/>
        </w:rPr>
        <w:t>u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&gt; 30 kg v</w:t>
      </w:r>
      <w:r w:rsidRPr="00C51B40">
        <w:rPr>
          <w:rFonts w:ascii="Times New Roman" w:hAnsi="Times New Roman" w:cs="Arial"/>
        </w:rPr>
        <w:t>ớ</w:t>
      </w:r>
      <w:r w:rsidRPr="00C51B40">
        <w:rPr>
          <w:rFonts w:ascii="Times New Roman" w:hAnsi="Times New Roman"/>
        </w:rPr>
        <w:t>i VV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tienPhi :=  lv.DONGIA_KG  * khoiLuongVV;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RETURN tienPhi;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ELSE 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DBMS_OUTPUT.PUT_LINE('ERROR');      -- n</w:t>
      </w:r>
      <w:r w:rsidRPr="00C51B40">
        <w:rPr>
          <w:rFonts w:ascii="Times New Roman" w:hAnsi="Times New Roman" w:cs="Arial"/>
        </w:rPr>
        <w:t>ế</w:t>
      </w:r>
      <w:r w:rsidRPr="00C51B40">
        <w:rPr>
          <w:rFonts w:ascii="Times New Roman" w:hAnsi="Times New Roman"/>
        </w:rPr>
        <w:t>u không th</w:t>
      </w:r>
      <w:r w:rsidRPr="00C51B40">
        <w:rPr>
          <w:rFonts w:ascii="Times New Roman" w:hAnsi="Times New Roman" w:cs="Arial"/>
        </w:rPr>
        <w:t>ấ</w:t>
      </w:r>
      <w:r w:rsidRPr="00C51B40">
        <w:rPr>
          <w:rFonts w:ascii="Times New Roman" w:hAnsi="Times New Roman"/>
        </w:rPr>
        <w:t>y error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END IF;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END </w:t>
      </w:r>
      <w:smartTag w:uri="urn:schemas-microsoft-com:office:smarttags" w:element="place">
        <w:r w:rsidRPr="00C51B40">
          <w:rPr>
            <w:rFonts w:ascii="Times New Roman" w:hAnsi="Times New Roman"/>
          </w:rPr>
          <w:t>LOOP</w:t>
        </w:r>
      </w:smartTag>
      <w:r w:rsidRPr="00C51B40">
        <w:rPr>
          <w:rFonts w:ascii="Times New Roman" w:hAnsi="Times New Roman"/>
        </w:rPr>
        <w:t>;</w:t>
      </w:r>
    </w:p>
    <w:p w:rsidR="00DA05F3" w:rsidRPr="00C51B40" w:rsidRDefault="00DA05F3" w:rsidP="003A0471">
      <w:pPr>
        <w:spacing w:after="0" w:line="360" w:lineRule="auto"/>
        <w:ind w:left="45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E45055" w:rsidRDefault="00DA05F3" w:rsidP="003A0471">
      <w:pPr>
        <w:pStyle w:val="ListParagraph"/>
        <w:numPr>
          <w:ilvl w:val="1"/>
          <w:numId w:val="6"/>
        </w:numPr>
        <w:tabs>
          <w:tab w:val="left" w:pos="1080"/>
        </w:tabs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45055">
        <w:rPr>
          <w:rFonts w:ascii="Times New Roman" w:hAnsi="Times New Roman"/>
          <w:b/>
          <w:sz w:val="28"/>
          <w:szCs w:val="28"/>
        </w:rPr>
        <w:t>Thủ tục: khi khách hàng đi theo nhóm khi check in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-- Bai 3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CREATE OR REPLACE PROCEDURE checkInGiaDinh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(tongKL IN PHIVCHH.TRONGLUONGDM% TYPE, maNguoiDaiDien IN KHACHHANG.MSKH% TYPE, soNguoiVV INT, soNguoiVPT INT)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AS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khoiLuongDM FLOAT :=  soNguoiVV * 30  + soNguoiVPT  * 20; -- tính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đ</w:t>
      </w:r>
      <w:r w:rsidRPr="00C51B40">
        <w:rPr>
          <w:rFonts w:ascii="Times New Roman" w:hAnsi="Times New Roman" w:cs="Arial"/>
        </w:rPr>
        <w:t>ị</w:t>
      </w:r>
      <w:r w:rsidRPr="00C51B40">
        <w:rPr>
          <w:rFonts w:ascii="Times New Roman" w:hAnsi="Times New Roman"/>
        </w:rPr>
        <w:t>nh m</w:t>
      </w:r>
      <w:r w:rsidRPr="00C51B40">
        <w:rPr>
          <w:rFonts w:ascii="Times New Roman" w:hAnsi="Times New Roman" w:cs="Arial"/>
        </w:rPr>
        <w:t>ứ</w:t>
      </w:r>
      <w:r w:rsidRPr="00C51B40">
        <w:rPr>
          <w:rFonts w:ascii="Times New Roman" w:hAnsi="Times New Roman"/>
        </w:rPr>
        <w:t>c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khoiLuong_Vuot  FLOAT :=  tongKL  - khoiLuongDM;          -- tính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vư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t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BEGIN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IF khoiLuong_Vuot &gt; 0 THEN    -- n</w:t>
      </w:r>
      <w:r w:rsidRPr="00C51B40">
        <w:rPr>
          <w:rFonts w:ascii="Times New Roman" w:hAnsi="Times New Roman" w:cs="Arial"/>
        </w:rPr>
        <w:t>ế</w:t>
      </w:r>
      <w:r w:rsidRPr="00C51B40">
        <w:rPr>
          <w:rFonts w:ascii="Times New Roman" w:hAnsi="Times New Roman"/>
        </w:rPr>
        <w:t>u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vư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t &gt; 0 thì c</w:t>
      </w:r>
      <w:r w:rsidRPr="00C51B40">
        <w:rPr>
          <w:rFonts w:ascii="Times New Roman" w:hAnsi="Times New Roman" w:cs="Arial"/>
        </w:rPr>
        <w:t>ậ</w:t>
      </w:r>
      <w:r w:rsidRPr="00C51B40">
        <w:rPr>
          <w:rFonts w:ascii="Times New Roman" w:hAnsi="Times New Roman"/>
        </w:rPr>
        <w:t>p nh</w:t>
      </w:r>
      <w:r w:rsidRPr="00C51B40">
        <w:rPr>
          <w:rFonts w:ascii="Times New Roman" w:hAnsi="Times New Roman" w:cs="Arial"/>
        </w:rPr>
        <w:t>ậ</w:t>
      </w:r>
      <w:r w:rsidRPr="00C51B40">
        <w:rPr>
          <w:rFonts w:ascii="Times New Roman" w:hAnsi="Times New Roman"/>
        </w:rPr>
        <w:t>t cho ngư</w:t>
      </w:r>
      <w:r w:rsidRPr="00C51B40">
        <w:rPr>
          <w:rFonts w:ascii="Times New Roman" w:hAnsi="Times New Roman" w:cs="Arial"/>
        </w:rPr>
        <w:t>ờ</w:t>
      </w:r>
      <w:r w:rsidRPr="00C51B40">
        <w:rPr>
          <w:rFonts w:ascii="Times New Roman" w:hAnsi="Times New Roman"/>
        </w:rPr>
        <w:t>i đ</w:t>
      </w:r>
      <w:r w:rsidRPr="00C51B40">
        <w:rPr>
          <w:rFonts w:ascii="Times New Roman" w:hAnsi="Times New Roman" w:cs="Arial"/>
        </w:rPr>
        <w:t>ạ</w:t>
      </w:r>
      <w:r w:rsidRPr="00C51B40">
        <w:rPr>
          <w:rFonts w:ascii="Times New Roman" w:hAnsi="Times New Roman"/>
        </w:rPr>
        <w:t>i di</w:t>
      </w:r>
      <w:r w:rsidRPr="00C51B40">
        <w:rPr>
          <w:rFonts w:ascii="Times New Roman" w:hAnsi="Times New Roman" w:cs="Arial"/>
        </w:rPr>
        <w:t>ệ</w:t>
      </w:r>
      <w:r w:rsidRPr="00C51B40">
        <w:rPr>
          <w:rFonts w:ascii="Times New Roman" w:hAnsi="Times New Roman"/>
        </w:rPr>
        <w:t>n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UPDATE KHACHHANG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SET KHOILUONGVUOT =  khoiLuong_Vuot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WHERE MSKH  = maNguoiDaiDien;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ELSE                          -- n</w:t>
      </w:r>
      <w:r w:rsidRPr="00C51B40">
        <w:rPr>
          <w:rFonts w:ascii="Times New Roman" w:hAnsi="Times New Roman" w:cs="Arial"/>
        </w:rPr>
        <w:t>ế</w:t>
      </w:r>
      <w:r w:rsidRPr="00C51B40">
        <w:rPr>
          <w:rFonts w:ascii="Times New Roman" w:hAnsi="Times New Roman"/>
        </w:rPr>
        <w:t>u kh</w:t>
      </w:r>
      <w:r w:rsidRPr="00C51B40">
        <w:rPr>
          <w:rFonts w:ascii="Times New Roman" w:hAnsi="Times New Roman" w:cs="Arial"/>
        </w:rPr>
        <w:t>ố</w:t>
      </w:r>
      <w:r w:rsidRPr="00C51B40">
        <w:rPr>
          <w:rFonts w:ascii="Times New Roman" w:hAnsi="Times New Roman"/>
        </w:rPr>
        <w:t>i lư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ng vư</w:t>
      </w:r>
      <w:r w:rsidRPr="00C51B40">
        <w:rPr>
          <w:rFonts w:ascii="Times New Roman" w:hAnsi="Times New Roman" w:cs="Arial"/>
        </w:rPr>
        <w:t>ợ</w:t>
      </w:r>
      <w:r w:rsidRPr="00C51B40">
        <w:rPr>
          <w:rFonts w:ascii="Times New Roman" w:hAnsi="Times New Roman"/>
        </w:rPr>
        <w:t>t &lt;= 0 thì gán 0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UPDATE KHACHHANG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SET KHOILUONGVUOT =  0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      WHERE MSKH  = maNguoiDaiDien;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 xml:space="preserve">  END IF;</w:t>
      </w:r>
    </w:p>
    <w:p w:rsidR="00DA05F3" w:rsidRPr="00C51B40" w:rsidRDefault="00DA05F3" w:rsidP="00F67C51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</w:rPr>
      </w:pPr>
      <w:r w:rsidRPr="00C51B40">
        <w:rPr>
          <w:rFonts w:ascii="Times New Roman" w:hAnsi="Times New Roman"/>
        </w:rPr>
        <w:t>END;</w:t>
      </w:r>
    </w:p>
    <w:p w:rsidR="00DA05F3" w:rsidRPr="00C51B40" w:rsidRDefault="00DA05F3" w:rsidP="009B1642">
      <w:pPr>
        <w:pStyle w:val="Heading1"/>
        <w:spacing w:before="0" w:after="0" w:line="360" w:lineRule="auto"/>
        <w:contextualSpacing/>
        <w:rPr>
          <w:rFonts w:ascii="Times New Roman" w:hAnsi="Times New Roman"/>
          <w:sz w:val="28"/>
          <w:szCs w:val="28"/>
        </w:rPr>
      </w:pPr>
      <w:bookmarkStart w:id="6" w:name="_Toc386139368"/>
      <w:r w:rsidRPr="00C51B40">
        <w:rPr>
          <w:rFonts w:ascii="Times New Roman" w:hAnsi="Times New Roman"/>
          <w:sz w:val="28"/>
          <w:szCs w:val="28"/>
        </w:rPr>
        <w:t>PHẦN 3: THAO TÁC CƠ SỞ DỮ LIỆU</w:t>
      </w:r>
      <w:bookmarkEnd w:id="6"/>
    </w:p>
    <w:p w:rsidR="00DA05F3" w:rsidRPr="00E45055" w:rsidRDefault="00DA05F3" w:rsidP="00E45055">
      <w:pPr>
        <w:pStyle w:val="Heading2"/>
        <w:numPr>
          <w:ilvl w:val="3"/>
          <w:numId w:val="3"/>
        </w:numPr>
        <w:spacing w:before="0" w:after="0" w:line="360" w:lineRule="auto"/>
        <w:ind w:left="540" w:hanging="270"/>
        <w:contextualSpacing/>
        <w:rPr>
          <w:rFonts w:ascii="Times New Roman" w:hAnsi="Times New Roman"/>
          <w:i w:val="0"/>
          <w:sz w:val="24"/>
          <w:szCs w:val="24"/>
        </w:rPr>
      </w:pPr>
      <w:bookmarkStart w:id="7" w:name="_Toc386139369"/>
      <w:r w:rsidRPr="00E45055">
        <w:rPr>
          <w:i w:val="0"/>
        </w:rPr>
        <w:t>Insert</w:t>
      </w:r>
      <w:bookmarkEnd w:id="7"/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20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ChiNhanh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(1, 'VietNamAriline', 'Thành Ph</w:t>
      </w:r>
      <w:r w:rsidRPr="00C51B40">
        <w:rPr>
          <w:rFonts w:ascii="Times New Roman" w:hAnsi="Times New Roman" w:cs="Arial"/>
          <w:lang w:val="en-US"/>
        </w:rPr>
        <w:t>ố</w:t>
      </w:r>
      <w:r w:rsidRPr="00C51B40">
        <w:rPr>
          <w:rFonts w:ascii="Times New Roman" w:hAnsi="Times New Roman"/>
          <w:lang w:val="en-US"/>
        </w:rPr>
        <w:t xml:space="preserve"> 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 xml:space="preserve">t </w:t>
      </w:r>
      <w:smartTag w:uri="urn:schemas-microsoft-com:office:smarttags" w:element="place">
        <w:smartTag w:uri="urn:schemas-microsoft-com:office:smarttags" w:element="country-region">
          <w:r w:rsidRPr="00C51B40">
            <w:rPr>
              <w:rFonts w:ascii="Times New Roman" w:hAnsi="Times New Roman"/>
              <w:lang w:val="en-US"/>
            </w:rPr>
            <w:t>Nam</w:t>
          </w:r>
        </w:smartTag>
      </w:smartTag>
      <w:r w:rsidRPr="00C51B40">
        <w:rPr>
          <w:rFonts w:ascii="Times New Roman" w:hAnsi="Times New Roman"/>
          <w:lang w:val="en-US"/>
        </w:rPr>
        <w:t>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ChiNhanh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(2, 'VietAriline', 'Viêng Chăn', 'Lào');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ChiNhanh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(3, 'Jetstair', 'Thành Ph</w:t>
      </w:r>
      <w:r w:rsidRPr="00C51B40">
        <w:rPr>
          <w:rFonts w:ascii="Times New Roman" w:hAnsi="Times New Roman" w:cs="Arial"/>
          <w:lang w:val="en-US"/>
        </w:rPr>
        <w:t>ố</w:t>
      </w:r>
      <w:r w:rsidRPr="00C51B40">
        <w:rPr>
          <w:rFonts w:ascii="Times New Roman" w:hAnsi="Times New Roman"/>
          <w:lang w:val="en-US"/>
        </w:rPr>
        <w:t xml:space="preserve"> 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 xml:space="preserve">t </w:t>
      </w:r>
      <w:smartTag w:uri="urn:schemas-microsoft-com:office:smarttags" w:element="place">
        <w:smartTag w:uri="urn:schemas-microsoft-com:office:smarttags" w:element="country-region">
          <w:r w:rsidRPr="00C51B40">
            <w:rPr>
              <w:rFonts w:ascii="Times New Roman" w:hAnsi="Times New Roman"/>
              <w:lang w:val="en-US"/>
            </w:rPr>
            <w:t>Nam</w:t>
          </w:r>
        </w:smartTag>
      </w:smartTag>
      <w:r w:rsidRPr="00C51B40">
        <w:rPr>
          <w:rFonts w:ascii="Times New Roman" w:hAnsi="Times New Roman"/>
          <w:lang w:val="en-US"/>
        </w:rPr>
        <w:t>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ChiNhanh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(4, 'LaoAriline', 'Viêng Chăn', 'Lào');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16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'PC0000000001', 'Gia Cát Lư</w:t>
      </w:r>
      <w:r w:rsidRPr="00C51B40">
        <w:rPr>
          <w:rFonts w:ascii="Times New Roman" w:hAnsi="Times New Roman" w:cs="Arial"/>
          <w:lang w:val="en-US"/>
        </w:rPr>
        <w:t>ợ</w:t>
      </w:r>
      <w:r w:rsidRPr="00C51B40">
        <w:rPr>
          <w:rFonts w:ascii="Times New Roman" w:hAnsi="Times New Roman"/>
          <w:lang w:val="en-US"/>
        </w:rPr>
        <w:t>ng', '12/03/1977',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'012345678', 'B4561237', '14/10/2007', '2 Thành Thái, Qu</w:t>
      </w:r>
      <w:r w:rsidRPr="00C51B40">
        <w:rPr>
          <w:rFonts w:ascii="Times New Roman" w:hAnsi="Times New Roman" w:cs="Arial"/>
          <w:lang w:val="en-US"/>
        </w:rPr>
        <w:t>ậ</w:t>
      </w:r>
      <w:r w:rsidRPr="00C51B40">
        <w:rPr>
          <w:rFonts w:ascii="Times New Roman" w:hAnsi="Times New Roman"/>
          <w:lang w:val="en-US"/>
        </w:rPr>
        <w:t>n 10,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'+84123568754', 50000000);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'PC0000000002', 'Nguy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Hoài Linh', '07/05/1975',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'272000001', 'B4561231', '16/04/2006', '145 B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ch Đ</w:t>
      </w:r>
      <w:r w:rsidRPr="00C51B40">
        <w:rPr>
          <w:rFonts w:ascii="Times New Roman" w:hAnsi="Times New Roman" w:cs="Arial"/>
          <w:lang w:val="en-US"/>
        </w:rPr>
        <w:t>ằ</w:t>
      </w:r>
      <w:r w:rsidRPr="00C51B40">
        <w:rPr>
          <w:rFonts w:ascii="Times New Roman" w:hAnsi="Times New Roman"/>
          <w:lang w:val="en-US"/>
        </w:rPr>
        <w:t>ng, P25, Bình Th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nh,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'+84166876543', 60000000);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'PC0000000003', 'Nguy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Th</w:t>
      </w:r>
      <w:r w:rsidRPr="00C51B40">
        <w:rPr>
          <w:rFonts w:ascii="Times New Roman" w:hAnsi="Times New Roman" w:cs="Arial"/>
          <w:lang w:val="en-US"/>
        </w:rPr>
        <w:t>ị</w:t>
      </w:r>
      <w:r w:rsidRPr="00C51B40">
        <w:rPr>
          <w:rFonts w:ascii="Times New Roman" w:hAnsi="Times New Roman"/>
          <w:lang w:val="en-US"/>
        </w:rPr>
        <w:t xml:space="preserve"> Lan', '12/03/1977', 'Nu',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'272000002', 'B4561232', '18/02/2005', '267 B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ch Đ</w:t>
      </w:r>
      <w:r w:rsidRPr="00C51B40">
        <w:rPr>
          <w:rFonts w:ascii="Times New Roman" w:hAnsi="Times New Roman" w:cs="Arial"/>
          <w:lang w:val="en-US"/>
        </w:rPr>
        <w:t>ằ</w:t>
      </w:r>
      <w:r w:rsidRPr="00C51B40">
        <w:rPr>
          <w:rFonts w:ascii="Times New Roman" w:hAnsi="Times New Roman"/>
          <w:lang w:val="en-US"/>
        </w:rPr>
        <w:t>ng, P25, Bình Th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nh,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'+84168111111', 80000000);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'PC0000000004', 'Tr</w:t>
      </w:r>
      <w:r w:rsidRPr="00C51B40">
        <w:rPr>
          <w:rFonts w:ascii="Times New Roman" w:hAnsi="Times New Roman" w:cs="Arial"/>
          <w:lang w:val="en-US"/>
        </w:rPr>
        <w:t>ầ</w:t>
      </w:r>
      <w:r w:rsidRPr="00C51B40">
        <w:rPr>
          <w:rFonts w:ascii="Times New Roman" w:hAnsi="Times New Roman"/>
          <w:lang w:val="en-US"/>
        </w:rPr>
        <w:t>n Văn Đ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>c', '12/03/1977',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'272000003', 'B4561233', '20/11/2008', '98 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Xí, p25, Bình Th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nh,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'+84169222222', 75000000);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'TV0000000001', 'Ch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 xml:space="preserve"> Lan Viên', '02/11/1969',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'015784587', 'B4458737', '30/12/2002' , '15A Lý Thư</w:t>
      </w:r>
      <w:r w:rsidRPr="00C51B40">
        <w:rPr>
          <w:rFonts w:ascii="Times New Roman" w:hAnsi="Times New Roman" w:cs="Arial"/>
          <w:lang w:val="en-US"/>
        </w:rPr>
        <w:t>ờ</w:t>
      </w:r>
      <w:r w:rsidRPr="00C51B40">
        <w:rPr>
          <w:rFonts w:ascii="Times New Roman" w:hAnsi="Times New Roman"/>
          <w:lang w:val="en-US"/>
        </w:rPr>
        <w:t>ng Ki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t, Qu</w:t>
      </w:r>
      <w:r w:rsidRPr="00C51B40">
        <w:rPr>
          <w:rFonts w:ascii="Times New Roman" w:hAnsi="Times New Roman" w:cs="Arial"/>
          <w:lang w:val="en-US"/>
        </w:rPr>
        <w:t>ậ</w:t>
      </w:r>
      <w:r w:rsidRPr="00C51B40">
        <w:rPr>
          <w:rFonts w:ascii="Times New Roman" w:hAnsi="Times New Roman"/>
          <w:lang w:val="en-US"/>
        </w:rPr>
        <w:t>n 10,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'+84127588754', 50000000);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'TV0000000002', 'Nguy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Th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 xml:space="preserve"> L</w:t>
      </w:r>
      <w:r w:rsidRPr="00C51B40">
        <w:rPr>
          <w:rFonts w:ascii="Times New Roman" w:hAnsi="Times New Roman" w:cs="Arial"/>
          <w:lang w:val="en-US"/>
        </w:rPr>
        <w:t>ữ</w:t>
      </w:r>
      <w:r w:rsidRPr="00C51B40">
        <w:rPr>
          <w:rFonts w:ascii="Times New Roman" w:hAnsi="Times New Roman"/>
          <w:lang w:val="en-US"/>
        </w:rPr>
        <w:t>', '03/11/1968',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'015777777', 'B1111111', '29/12/2002' , '15 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Xí, p25, Bình Th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nh,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'+8412222222', 50000000);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'TV0000000003', 'Ngô Th</w:t>
      </w:r>
      <w:r w:rsidRPr="00C51B40">
        <w:rPr>
          <w:rFonts w:ascii="Times New Roman" w:hAnsi="Times New Roman" w:cs="Arial"/>
          <w:lang w:val="en-US"/>
        </w:rPr>
        <w:t>ừ</w:t>
      </w:r>
      <w:r w:rsidRPr="00C51B40">
        <w:rPr>
          <w:rFonts w:ascii="Times New Roman" w:hAnsi="Times New Roman"/>
          <w:lang w:val="en-US"/>
        </w:rPr>
        <w:t>a Ân', '04/11/1967',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'015888888', 'B1111112', '27/12/2003' , '28 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Xí, p25, Bình Th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nh,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'+8412333333', 50000000);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'TV0000000004', 'Lưu Di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c Phi', '05/11/1966', 'Nu',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'015999999', 'B1111113', '25/12/2004' , '35 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Xí, p25, Bình Th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nh,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'+84987111111', 50000000);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'KT0000000001', 'Châu Tinh Trì', '06/06/1980',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'012369878', 'B6958737', '19/07/2008' , '10A Võ Văn Ngân, Th</w:t>
      </w:r>
      <w:r w:rsidRPr="00C51B40">
        <w:rPr>
          <w:rFonts w:ascii="Times New Roman" w:hAnsi="Times New Roman" w:cs="Arial"/>
          <w:lang w:val="en-US"/>
        </w:rPr>
        <w:t>ủ</w:t>
      </w:r>
      <w:r w:rsidRPr="00C51B40">
        <w:rPr>
          <w:rFonts w:ascii="Times New Roman" w:hAnsi="Times New Roman"/>
          <w:lang w:val="en-US"/>
        </w:rPr>
        <w:t xml:space="preserve"> Đ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>c,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'+84123325554', 50000000);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'DH0000000001', 'Sơn Gô Han', '14/02/1969',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'012343254', 'B4561658', '14/04/2001' , '26 Hai Bà Trưng, Hoàn Ki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m, Hà N</w:t>
      </w:r>
      <w:r w:rsidRPr="00C51B40">
        <w:rPr>
          <w:rFonts w:ascii="Times New Roman" w:hAnsi="Times New Roman" w:cs="Arial"/>
          <w:lang w:val="en-US"/>
        </w:rPr>
        <w:t>ộ</w:t>
      </w:r>
      <w:r w:rsidRPr="00C51B40">
        <w:rPr>
          <w:rFonts w:ascii="Times New Roman" w:hAnsi="Times New Roman"/>
          <w:lang w:val="en-US"/>
        </w:rPr>
        <w:t xml:space="preserve">i', '+84127896544', 60000000);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'KT0000000002', 'B</w:t>
      </w:r>
      <w:r w:rsidRPr="00C51B40">
        <w:rPr>
          <w:rFonts w:ascii="Times New Roman" w:hAnsi="Times New Roman" w:cs="Arial"/>
          <w:lang w:val="en-US"/>
        </w:rPr>
        <w:t>ộ</w:t>
      </w:r>
      <w:r w:rsidRPr="00C51B40">
        <w:rPr>
          <w:rFonts w:ascii="Times New Roman" w:hAnsi="Times New Roman"/>
          <w:lang w:val="en-US"/>
        </w:rPr>
        <w:t xml:space="preserve"> Kinh Vân', '06/07/1981',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'012366666', 'B6957777', '11/08/2006' , '12A Võ Văn Ngân, Th</w:t>
      </w:r>
      <w:r w:rsidRPr="00C51B40">
        <w:rPr>
          <w:rFonts w:ascii="Times New Roman" w:hAnsi="Times New Roman" w:cs="Arial"/>
          <w:lang w:val="en-US"/>
        </w:rPr>
        <w:t>ủ</w:t>
      </w:r>
      <w:r w:rsidRPr="00C51B40">
        <w:rPr>
          <w:rFonts w:ascii="Times New Roman" w:hAnsi="Times New Roman"/>
          <w:lang w:val="en-US"/>
        </w:rPr>
        <w:t xml:space="preserve"> Đ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>c,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'+84123321111', 40000000);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'KT0000000003', 'Nguy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Th</w:t>
      </w:r>
      <w:r w:rsidRPr="00C51B40">
        <w:rPr>
          <w:rFonts w:ascii="Times New Roman" w:hAnsi="Times New Roman" w:cs="Arial"/>
          <w:lang w:val="en-US"/>
        </w:rPr>
        <w:t>ị</w:t>
      </w:r>
      <w:r w:rsidRPr="00C51B40">
        <w:rPr>
          <w:rFonts w:ascii="Times New Roman" w:hAnsi="Times New Roman"/>
          <w:lang w:val="en-US"/>
        </w:rPr>
        <w:t xml:space="preserve"> C</w:t>
      </w:r>
      <w:r w:rsidRPr="00C51B40">
        <w:rPr>
          <w:rFonts w:ascii="Times New Roman" w:hAnsi="Times New Roman" w:cs="Arial"/>
          <w:lang w:val="en-US"/>
        </w:rPr>
        <w:t>ẩ</w:t>
      </w:r>
      <w:r w:rsidRPr="00C51B40">
        <w:rPr>
          <w:rFonts w:ascii="Times New Roman" w:hAnsi="Times New Roman"/>
          <w:lang w:val="en-US"/>
        </w:rPr>
        <w:t>m Hư</w:t>
      </w:r>
      <w:r w:rsidRPr="00C51B40">
        <w:rPr>
          <w:rFonts w:ascii="Times New Roman" w:hAnsi="Times New Roman" w:cs="Arial"/>
          <w:lang w:val="en-US"/>
        </w:rPr>
        <w:t>ờ</w:t>
      </w:r>
      <w:r w:rsidRPr="00C51B40">
        <w:rPr>
          <w:rFonts w:ascii="Times New Roman" w:hAnsi="Times New Roman"/>
          <w:lang w:val="en-US"/>
        </w:rPr>
        <w:t>ng', '06/08/1982' , 'Nu',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'012377777', 'B6958888', '18/08/2005' , '13A Võ Văn Ngân, Th</w:t>
      </w:r>
      <w:r w:rsidRPr="00C51B40">
        <w:rPr>
          <w:rFonts w:ascii="Times New Roman" w:hAnsi="Times New Roman" w:cs="Arial"/>
          <w:lang w:val="en-US"/>
        </w:rPr>
        <w:t>ủ</w:t>
      </w:r>
      <w:r w:rsidRPr="00C51B40">
        <w:rPr>
          <w:rFonts w:ascii="Times New Roman" w:hAnsi="Times New Roman"/>
          <w:lang w:val="en-US"/>
        </w:rPr>
        <w:t xml:space="preserve"> Đ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>c,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'+84123320000', 32000000);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'KS0000000001', 'Nguy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Bính', '07/09/1983' 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'012388888', 'B6959999', '22/12/2009' , '9A Võ Văn Ngân, Th</w:t>
      </w:r>
      <w:r w:rsidRPr="00C51B40">
        <w:rPr>
          <w:rFonts w:ascii="Times New Roman" w:hAnsi="Times New Roman" w:cs="Arial"/>
          <w:lang w:val="en-US"/>
        </w:rPr>
        <w:t>ủ</w:t>
      </w:r>
      <w:r w:rsidRPr="00C51B40">
        <w:rPr>
          <w:rFonts w:ascii="Times New Roman" w:hAnsi="Times New Roman"/>
          <w:lang w:val="en-US"/>
        </w:rPr>
        <w:t xml:space="preserve"> Đ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>c,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'+84123323333', 45000000);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'KT0000000004', 'Nguy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Thanh Tùng', '04/11/1994' 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'012377788', 'B6958888', '18/08/2005' , '13A Võ Văn Ngân, Th</w:t>
      </w:r>
      <w:r w:rsidRPr="00C51B40">
        <w:rPr>
          <w:rFonts w:ascii="Times New Roman" w:hAnsi="Times New Roman" w:cs="Arial"/>
          <w:lang w:val="en-US"/>
        </w:rPr>
        <w:t>ủ</w:t>
      </w:r>
      <w:r w:rsidRPr="00C51B40">
        <w:rPr>
          <w:rFonts w:ascii="Times New Roman" w:hAnsi="Times New Roman"/>
          <w:lang w:val="en-US"/>
        </w:rPr>
        <w:t xml:space="preserve"> Đ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>c,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'+84123320000', 32000000);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12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Ga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(1, 'Tân Sơn Nh</w:t>
      </w:r>
      <w:r w:rsidRPr="00C51B40">
        <w:rPr>
          <w:rFonts w:ascii="Times New Roman" w:hAnsi="Times New Roman" w:cs="Arial"/>
          <w:lang w:val="en-US"/>
        </w:rPr>
        <w:t>ấ</w:t>
      </w:r>
      <w:r w:rsidRPr="00C51B40">
        <w:rPr>
          <w:rFonts w:ascii="Times New Roman" w:hAnsi="Times New Roman"/>
          <w:lang w:val="en-US"/>
        </w:rPr>
        <w:t>t', 'TP.H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 xml:space="preserve">t </w:t>
      </w:r>
      <w:smartTag w:uri="urn:schemas-microsoft-com:office:smarttags" w:element="place">
        <w:smartTag w:uri="urn:schemas-microsoft-com:office:smarttags" w:element="country-region">
          <w:r w:rsidRPr="00C51B40">
            <w:rPr>
              <w:rFonts w:ascii="Times New Roman" w:hAnsi="Times New Roman"/>
              <w:lang w:val="en-US"/>
            </w:rPr>
            <w:t>Nam</w:t>
          </w:r>
        </w:smartTag>
      </w:smartTag>
      <w:r w:rsidRPr="00C51B40">
        <w:rPr>
          <w:rFonts w:ascii="Times New Roman" w:hAnsi="Times New Roman"/>
          <w:lang w:val="en-US"/>
        </w:rPr>
        <w:t xml:space="preserve">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Ga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(2, 'Đà N</w:t>
      </w:r>
      <w:r w:rsidRPr="00C51B40">
        <w:rPr>
          <w:rFonts w:ascii="Times New Roman" w:hAnsi="Times New Roman" w:cs="Arial"/>
          <w:lang w:val="en-US"/>
        </w:rPr>
        <w:t>ẵ</w:t>
      </w:r>
      <w:r w:rsidRPr="00C51B40">
        <w:rPr>
          <w:rFonts w:ascii="Times New Roman" w:hAnsi="Times New Roman"/>
          <w:lang w:val="en-US"/>
        </w:rPr>
        <w:t>ng', 'Đà N</w:t>
      </w:r>
      <w:r w:rsidRPr="00C51B40">
        <w:rPr>
          <w:rFonts w:ascii="Times New Roman" w:hAnsi="Times New Roman" w:cs="Arial"/>
          <w:lang w:val="en-US"/>
        </w:rPr>
        <w:t>ẵ</w:t>
      </w:r>
      <w:r w:rsidRPr="00C51B40">
        <w:rPr>
          <w:rFonts w:ascii="Times New Roman" w:hAnsi="Times New Roman"/>
          <w:lang w:val="en-US"/>
        </w:rPr>
        <w:t>ng',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 xml:space="preserve">t </w:t>
      </w:r>
      <w:smartTag w:uri="urn:schemas-microsoft-com:office:smarttags" w:element="place">
        <w:smartTag w:uri="urn:schemas-microsoft-com:office:smarttags" w:element="country-region">
          <w:r w:rsidRPr="00C51B40">
            <w:rPr>
              <w:rFonts w:ascii="Times New Roman" w:hAnsi="Times New Roman"/>
              <w:lang w:val="en-US"/>
            </w:rPr>
            <w:t>Nam</w:t>
          </w:r>
        </w:smartTag>
      </w:smartTag>
      <w:r w:rsidRPr="00C51B40">
        <w:rPr>
          <w:rFonts w:ascii="Times New Roman" w:hAnsi="Times New Roman"/>
          <w:lang w:val="en-US"/>
        </w:rPr>
        <w:t xml:space="preserve">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Ga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(3, 'Mumbai', 'Mumbai', '</w:t>
      </w:r>
      <w:r w:rsidRPr="00C51B40">
        <w:rPr>
          <w:rFonts w:ascii="Times New Roman" w:hAnsi="Times New Roman" w:cs="Arial"/>
          <w:lang w:val="en-US"/>
        </w:rPr>
        <w:t>Ấ</w:t>
      </w:r>
      <w:r w:rsidRPr="00C51B40">
        <w:rPr>
          <w:rFonts w:ascii="Times New Roman" w:hAnsi="Times New Roman"/>
          <w:lang w:val="en-US"/>
        </w:rPr>
        <w:t>n Đ</w:t>
      </w:r>
      <w:r w:rsidRPr="00C51B40">
        <w:rPr>
          <w:rFonts w:ascii="Times New Roman" w:hAnsi="Times New Roman" w:cs="Arial"/>
          <w:lang w:val="en-US"/>
        </w:rPr>
        <w:t>ộ</w:t>
      </w:r>
      <w:r w:rsidRPr="00C51B40">
        <w:rPr>
          <w:rFonts w:ascii="Times New Roman" w:hAnsi="Times New Roman"/>
          <w:lang w:val="en-US"/>
        </w:rPr>
        <w:t xml:space="preserve">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Ga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(4, 'N</w:t>
      </w:r>
      <w:r w:rsidRPr="00C51B40">
        <w:rPr>
          <w:rFonts w:ascii="Times New Roman" w:hAnsi="Times New Roman" w:cs="Arial"/>
          <w:lang w:val="en-US"/>
        </w:rPr>
        <w:t>ộ</w:t>
      </w:r>
      <w:r w:rsidRPr="00C51B40">
        <w:rPr>
          <w:rFonts w:ascii="Times New Roman" w:hAnsi="Times New Roman"/>
          <w:lang w:val="en-US"/>
        </w:rPr>
        <w:t>i Bài', 'Hà N</w:t>
      </w:r>
      <w:r w:rsidRPr="00C51B40">
        <w:rPr>
          <w:rFonts w:ascii="Times New Roman" w:hAnsi="Times New Roman" w:cs="Arial"/>
          <w:lang w:val="en-US"/>
        </w:rPr>
        <w:t>ộ</w:t>
      </w:r>
      <w:r w:rsidRPr="00C51B40">
        <w:rPr>
          <w:rFonts w:ascii="Times New Roman" w:hAnsi="Times New Roman"/>
          <w:lang w:val="en-US"/>
        </w:rPr>
        <w:t>i',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 xml:space="preserve">t </w:t>
      </w:r>
      <w:smartTag w:uri="urn:schemas-microsoft-com:office:smarttags" w:element="place">
        <w:smartTag w:uri="urn:schemas-microsoft-com:office:smarttags" w:element="country-region">
          <w:r w:rsidRPr="00C51B40">
            <w:rPr>
              <w:rFonts w:ascii="Times New Roman" w:hAnsi="Times New Roman"/>
              <w:lang w:val="en-US"/>
            </w:rPr>
            <w:t>Nam</w:t>
          </w:r>
        </w:smartTag>
      </w:smartTag>
      <w:r w:rsidRPr="00C51B40">
        <w:rPr>
          <w:rFonts w:ascii="Times New Roman" w:hAnsi="Times New Roman"/>
          <w:lang w:val="en-US"/>
        </w:rPr>
        <w:t xml:space="preserve">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9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LoaiMayBay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(1, 'Airbus', 'Q300', 10, 40, 50);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INSERT INTO LoaiMayBay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(2, 'Airbus', 'Q400', 20, 40, 60);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INSERT INTO LoaiMayBay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(3, 'Boeing', 'AK47', 10, 80, 90);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INSERT INTO LoaiMayBay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(4, 'Boeing', 'AK48', 30, 80, 110);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4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TrangThaiTG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(1, 'TG', 78.2);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TrangThaiTG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(2, 'HH', 67.9);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TrangThaiTG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(3, 'DD', 46.5)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5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PhiVCHH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(1, 'VIP', 30, 20000, '02/03/1998' 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PhiVCHH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(2, 'VIP', 30, 100000, '08/07/2002' 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INSERT INTO PhiVCHH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(3, 'PT', 20, 80000, '11/05/2001' 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PhiVCHH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(4, 'PT', 20, 120000, '03/08/2005' 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7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GheKhach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'TE0000000001', 'A05', '300000');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INSERT INTO GheKhach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'TE0000000002', 'B02', '300000');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INSERT INTO GheKhach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'NL0123456789', 'C11', '300000');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INSERT INTO GheKhach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'NL1111111112', 'D08', '300000');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13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ThucPham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(1, 'Cơm Gà', 'Cơm ăn v</w:t>
      </w:r>
      <w:r w:rsidRPr="00C51B40">
        <w:rPr>
          <w:rFonts w:ascii="Times New Roman" w:hAnsi="Times New Roman" w:cs="Arial"/>
          <w:lang w:val="en-US"/>
        </w:rPr>
        <w:t>ớ</w:t>
      </w:r>
      <w:r w:rsidRPr="00C51B40">
        <w:rPr>
          <w:rFonts w:ascii="Times New Roman" w:hAnsi="Times New Roman"/>
          <w:lang w:val="en-US"/>
        </w:rPr>
        <w:t>i đùi gà r</w:t>
      </w:r>
      <w:r w:rsidRPr="00C51B40">
        <w:rPr>
          <w:rFonts w:ascii="Times New Roman" w:hAnsi="Times New Roman" w:cs="Arial"/>
          <w:lang w:val="en-US"/>
        </w:rPr>
        <w:t>ấ</w:t>
      </w:r>
      <w:r w:rsidRPr="00C51B40">
        <w:rPr>
          <w:rFonts w:ascii="Times New Roman" w:hAnsi="Times New Roman"/>
          <w:lang w:val="en-US"/>
        </w:rPr>
        <w:t>t chi là ngon');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ThucPham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(2, 'Bánh Bao', 'Nh</w:t>
      </w:r>
      <w:r w:rsidRPr="00C51B40">
        <w:rPr>
          <w:rFonts w:ascii="Times New Roman" w:hAnsi="Times New Roman" w:cs="Arial"/>
          <w:lang w:val="en-US"/>
        </w:rPr>
        <w:t>ữ</w:t>
      </w:r>
      <w:r w:rsidRPr="00C51B40">
        <w:rPr>
          <w:rFonts w:ascii="Times New Roman" w:hAnsi="Times New Roman"/>
          <w:lang w:val="en-US"/>
        </w:rPr>
        <w:t>ng chi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c bánh bao thơm ph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>c');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ThucPham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(3, 'Cơm sư</w:t>
      </w:r>
      <w:r w:rsidRPr="00C51B40">
        <w:rPr>
          <w:rFonts w:ascii="Times New Roman" w:hAnsi="Times New Roman" w:cs="Arial"/>
          <w:lang w:val="en-US"/>
        </w:rPr>
        <w:t>ờ</w:t>
      </w:r>
      <w:r w:rsidRPr="00C51B40">
        <w:rPr>
          <w:rFonts w:ascii="Times New Roman" w:hAnsi="Times New Roman"/>
          <w:lang w:val="en-US"/>
        </w:rPr>
        <w:t>n', 'Cơm v</w:t>
      </w:r>
      <w:r w:rsidRPr="00C51B40">
        <w:rPr>
          <w:rFonts w:ascii="Times New Roman" w:hAnsi="Times New Roman" w:cs="Arial"/>
          <w:lang w:val="en-US"/>
        </w:rPr>
        <w:t>ớ</w:t>
      </w:r>
      <w:r w:rsidRPr="00C51B40">
        <w:rPr>
          <w:rFonts w:ascii="Times New Roman" w:hAnsi="Times New Roman"/>
          <w:lang w:val="en-US"/>
        </w:rPr>
        <w:t>i sư</w:t>
      </w:r>
      <w:r w:rsidRPr="00C51B40">
        <w:rPr>
          <w:rFonts w:ascii="Times New Roman" w:hAnsi="Times New Roman" w:cs="Arial"/>
          <w:lang w:val="en-US"/>
        </w:rPr>
        <w:t>ờ</w:t>
      </w:r>
      <w:r w:rsidRPr="00C51B40">
        <w:rPr>
          <w:rFonts w:ascii="Times New Roman" w:hAnsi="Times New Roman"/>
          <w:lang w:val="en-US"/>
        </w:rPr>
        <w:t>n ngon tuy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làm vui lòng khách hàng');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ThucPham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(4, 'Tr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>ng kho', 'Tr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>ng kho v</w:t>
      </w:r>
      <w:r w:rsidRPr="00C51B40">
        <w:rPr>
          <w:rFonts w:ascii="Times New Roman" w:hAnsi="Times New Roman" w:cs="Arial"/>
          <w:lang w:val="en-US"/>
        </w:rPr>
        <w:t>ớ</w:t>
      </w:r>
      <w:r w:rsidRPr="00C51B40">
        <w:rPr>
          <w:rFonts w:ascii="Times New Roman" w:hAnsi="Times New Roman"/>
          <w:lang w:val="en-US"/>
        </w:rPr>
        <w:t>i th</w:t>
      </w:r>
      <w:r w:rsidRPr="00C51B40">
        <w:rPr>
          <w:rFonts w:ascii="Times New Roman" w:hAnsi="Times New Roman" w:cs="Arial"/>
          <w:lang w:val="en-US"/>
        </w:rPr>
        <w:t>ị</w:t>
      </w:r>
      <w:r w:rsidRPr="00C51B40">
        <w:rPr>
          <w:rFonts w:ascii="Times New Roman" w:hAnsi="Times New Roman"/>
          <w:lang w:val="en-US"/>
        </w:rPr>
        <w:t>t');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21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CaLamViec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'C1', '01', '09');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CaLamViec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'C2', '09', '18');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CaLamViec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'C3', '18', '24');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8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MayBay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('SAP007', 10000, 1990, '06/02/2007', 2);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MayBay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('SAP008', 12000, 1992, '02/07/2008', 3);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MayBay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('SAP009', 14000, 1991, '04/07/2009', 1);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MayBay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('SAP010', 8000, 1996, '05/08/2005', 4);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11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TuyenBay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(1, 1, 3);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TuyenBay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(2, 2, 3);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TuyenBay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(3, 1, 2);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TuyenBay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(4, 3, 4);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6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ChuyenBay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'SA0000001', 'CB', 50, '15/05/2014-14:00' , '15/05/2014-14:00' , 'SAP007', 2);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ChuyenBay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'SA0000002', 'DB', 30, '16/05/2013-14:00' , '19/05/2013-05:00' , 'SAP008', 1);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INSERT INTO ChuyenBay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'SA0000003', 'CB', 20, '22/05/2014-14:00' , '24/05/2014-06:00' , 'SAP009', 3);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ChuyenBay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'SA0000004', 'CB', 50, '15/08/2014-14:00' , '17/08/2014-14:00' , 'SAP010', 4);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14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GiaThucPham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(1, 15000, '23/09/2004' , 1);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GiaThucPham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(2, 30000, '15/04/2004' , 2);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GiaThucPham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(3, 35000, '25/11/2005' , 3);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GiaThucPham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(4, 50000, '19/03/2005' , 4);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15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ChuyenBayThucPham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('SA0000001', 1);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ChuyenBayThucPham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('SA0000002', 2);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ChuyenBayThucPham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('SA0000003', 3);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 ChuyenBayThucPham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('SA0000004', 4);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10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GheNgoi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(1, 'A05', 'VIP', 1);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GheNgoi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(2, 'B06', 'VIP', 2);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GheNgoi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(3, 'C07', 'VIP', 3);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GheNgoi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(4, 'D08', 'VIP', 4);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18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PhiCong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'PC0000000001', 'CT');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PhiCong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'PC0000000002', 'CT');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PhiCong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'PC0000000003', 'PL');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INSERT INTO PhiCong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'PC0000000004', 'PL');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17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BangCap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(1, 'C</w:t>
      </w:r>
      <w:r w:rsidRPr="00C51B40">
        <w:rPr>
          <w:rFonts w:ascii="Times New Roman" w:hAnsi="Times New Roman" w:cs="Arial"/>
          <w:lang w:val="en-US"/>
        </w:rPr>
        <w:t>ử</w:t>
      </w:r>
      <w:r w:rsidRPr="00C51B40">
        <w:rPr>
          <w:rFonts w:ascii="Times New Roman" w:hAnsi="Times New Roman"/>
          <w:lang w:val="en-US"/>
        </w:rPr>
        <w:t xml:space="preserve"> nhân lái máy bay', 'H</w:t>
      </w:r>
      <w:r w:rsidRPr="00C51B40">
        <w:rPr>
          <w:rFonts w:ascii="Times New Roman" w:hAnsi="Times New Roman" w:cs="Arial"/>
          <w:lang w:val="en-US"/>
        </w:rPr>
        <w:t>ọ</w:t>
      </w:r>
      <w:r w:rsidRPr="00C51B40">
        <w:rPr>
          <w:rFonts w:ascii="Times New Roman" w:hAnsi="Times New Roman"/>
          <w:lang w:val="en-US"/>
        </w:rPr>
        <w:t>c 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 xml:space="preserve">n hàng không', '2003', 'PC0000000001');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BangCap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(2, 'K</w:t>
      </w:r>
      <w:r w:rsidRPr="00C51B40">
        <w:rPr>
          <w:rFonts w:ascii="Times New Roman" w:hAnsi="Times New Roman" w:cs="Arial"/>
          <w:lang w:val="en-US"/>
        </w:rPr>
        <w:t>ỹ</w:t>
      </w:r>
      <w:r w:rsidRPr="00C51B40">
        <w:rPr>
          <w:rFonts w:ascii="Times New Roman" w:hAnsi="Times New Roman"/>
          <w:lang w:val="en-US"/>
        </w:rPr>
        <w:t xml:space="preserve"> sư cơ khí', 'Đ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i h</w:t>
      </w:r>
      <w:r w:rsidRPr="00C51B40">
        <w:rPr>
          <w:rFonts w:ascii="Times New Roman" w:hAnsi="Times New Roman" w:cs="Arial"/>
          <w:lang w:val="en-US"/>
        </w:rPr>
        <w:t>ọ</w:t>
      </w:r>
      <w:r w:rsidRPr="00C51B40">
        <w:rPr>
          <w:rFonts w:ascii="Times New Roman" w:hAnsi="Times New Roman"/>
          <w:lang w:val="en-US"/>
        </w:rPr>
        <w:t>c Bách Khoa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'2003', 'TV0000000001');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BangCap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(3, 'C</w:t>
      </w:r>
      <w:r w:rsidRPr="00C51B40">
        <w:rPr>
          <w:rFonts w:ascii="Times New Roman" w:hAnsi="Times New Roman" w:cs="Arial"/>
          <w:lang w:val="en-US"/>
        </w:rPr>
        <w:t>ử</w:t>
      </w:r>
      <w:r w:rsidRPr="00C51B40">
        <w:rPr>
          <w:rFonts w:ascii="Times New Roman" w:hAnsi="Times New Roman"/>
          <w:lang w:val="en-US"/>
        </w:rPr>
        <w:t xml:space="preserve"> Nhân', 'Đ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i h</w:t>
      </w:r>
      <w:r w:rsidRPr="00C51B40">
        <w:rPr>
          <w:rFonts w:ascii="Times New Roman" w:hAnsi="Times New Roman" w:cs="Arial"/>
          <w:lang w:val="en-US"/>
        </w:rPr>
        <w:t>ọ</w:t>
      </w:r>
      <w:r w:rsidRPr="00C51B40">
        <w:rPr>
          <w:rFonts w:ascii="Times New Roman" w:hAnsi="Times New Roman"/>
          <w:lang w:val="en-US"/>
        </w:rPr>
        <w:t>c Kinh t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 xml:space="preserve">', '2003', 'KT0000000001');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BangCap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(4, 'Ti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p viên chuyên nghi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p', 'H</w:t>
      </w:r>
      <w:r w:rsidRPr="00C51B40">
        <w:rPr>
          <w:rFonts w:ascii="Times New Roman" w:hAnsi="Times New Roman" w:cs="Arial"/>
          <w:lang w:val="en-US"/>
        </w:rPr>
        <w:t>ọ</w:t>
      </w:r>
      <w:r w:rsidRPr="00C51B40">
        <w:rPr>
          <w:rFonts w:ascii="Times New Roman" w:hAnsi="Times New Roman"/>
          <w:lang w:val="en-US"/>
        </w:rPr>
        <w:t>c 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 xml:space="preserve">n hàng không', '2003', 'DH0000000001');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27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ChuyenMonBD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'KT0000000001', 1);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ChuyenMonBD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'KT0000000002', 1);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ChuyenMonBD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'KT0000000003', 1);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ChuyenMonBD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'KT0000000004', 3);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26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KiemTra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'KT0000000001', 'SA0000001');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KiemTra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'KT0000000002', 'SA0000001');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KiemTra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'KT0000000003', 'SA0000001');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KiemTra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'KT0000000004', 'SA0000003');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25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Lai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'PC0000000001', 1);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Lai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'PC0000000002', 2);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Lai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'PC0000000003', 3);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Lai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'PC0000000004', 4);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24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VanHanh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'PC0000000001', 'SA0000001');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VanHanh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'PC0000000002', 'SA0000002');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VanHanh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'TV0000000001', 'SA0000003');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VanHanh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'TV0000000002', 'SA0000001');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19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TiepVien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'TV0000000001', 'ti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ng Anh, 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ng Pháp, 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ng Đ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 xml:space="preserve">c');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TiepVien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'TV0000000002', 'ti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ng Anh, 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ng Lào, 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ng Đ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 xml:space="preserve">c');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TiepVien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'TV0000000003', 'ti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ng Anh, 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ng Nh</w:t>
      </w:r>
      <w:r w:rsidRPr="00C51B40">
        <w:rPr>
          <w:rFonts w:ascii="Times New Roman" w:hAnsi="Times New Roman" w:cs="Arial"/>
          <w:lang w:val="en-US"/>
        </w:rPr>
        <w:t>ậ</w:t>
      </w:r>
      <w:r w:rsidRPr="00C51B40">
        <w:rPr>
          <w:rFonts w:ascii="Times New Roman" w:hAnsi="Times New Roman"/>
          <w:lang w:val="en-US"/>
        </w:rPr>
        <w:t>t, 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 xml:space="preserve">ng Thái Lan');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TiepVien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'TV0000000004', 'ti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ng Anh, 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ng Hàn, ti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ng Trung');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22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NhanVienMD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'DH0000000001', 1, 'DH0000000001');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NhanVienMD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'KS0000000001', 1, 'DH0000000001');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NhanVienMD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'KT0000000001', 1, 'DH0000000001');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NhanVienMD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'KT0000000002', 1, 'DH0000000001');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23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NVMatDat_CaLV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'KS0000000001', 'C1', '24/12/2007' 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NVMatDat_CaLV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'DH0000000001', 'C2', '09/08/2006' 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NVMatDat_CaLV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'KT0000000001', 'C2', '04/12/2008' 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NVMatDat_CaLV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VALUES ( 'KT0000000002', 'C3', '14/02/2007' ); 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1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('NL0123456789', 'Nguy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Xuân Di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u', '10/05/1986' 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'+840167587689', '326 Xô Vi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t Ngh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 xml:space="preserve"> Tĩnh, p25, Bình Th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nh,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1, 2, 'SA0000001', 0) 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('NL0000000001', 'Cù Huy C</w:t>
      </w:r>
      <w:r w:rsidRPr="00C51B40">
        <w:rPr>
          <w:rFonts w:ascii="Times New Roman" w:hAnsi="Times New Roman" w:cs="Arial"/>
          <w:lang w:val="en-US"/>
        </w:rPr>
        <w:t>ậ</w:t>
      </w:r>
      <w:r w:rsidRPr="00C51B40">
        <w:rPr>
          <w:rFonts w:ascii="Times New Roman" w:hAnsi="Times New Roman"/>
          <w:lang w:val="en-US"/>
        </w:rPr>
        <w:t>n', '19/12/1988' 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'+840167587688', '127 Xô Vi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t Ngh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 xml:space="preserve"> Tĩnh, p24, Bình Th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nh,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2, 3, 'SA0000002', 2) 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('NL0000000002', 'Lê Văn Tám', '23/01/1985' 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'+840167587799', '123/14 Đinh B</w:t>
      </w:r>
      <w:r w:rsidRPr="00C51B40">
        <w:rPr>
          <w:rFonts w:ascii="Times New Roman" w:hAnsi="Times New Roman" w:cs="Arial"/>
          <w:lang w:val="en-US"/>
        </w:rPr>
        <w:t>ộ</w:t>
      </w:r>
      <w:r w:rsidRPr="00C51B40">
        <w:rPr>
          <w:rFonts w:ascii="Times New Roman" w:hAnsi="Times New Roman"/>
          <w:lang w:val="en-US"/>
        </w:rPr>
        <w:t xml:space="preserve"> Lĩnh, p25, Bình Th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nh,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2, 4, 'SA0000003', 3);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('NL0000000003', 'Nguy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Long Giang', '10/09/1984' 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'+840167587790', '123/16 Đinh B</w:t>
      </w:r>
      <w:r w:rsidRPr="00C51B40">
        <w:rPr>
          <w:rFonts w:ascii="Times New Roman" w:hAnsi="Times New Roman" w:cs="Arial"/>
          <w:lang w:val="en-US"/>
        </w:rPr>
        <w:t>ộ</w:t>
      </w:r>
      <w:r w:rsidRPr="00C51B40">
        <w:rPr>
          <w:rFonts w:ascii="Times New Roman" w:hAnsi="Times New Roman"/>
          <w:lang w:val="en-US"/>
        </w:rPr>
        <w:t xml:space="preserve"> Lĩnh, p25, Bình Th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nh,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3, 2, 'SA0000003', 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'TE0000000001', 'Nguy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Huy Khánh', '15/10/2005' 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'+84012332112', '76/22A Lê Văn Chí, Linh Trung, Th</w:t>
      </w:r>
      <w:r w:rsidRPr="00C51B40">
        <w:rPr>
          <w:rFonts w:ascii="Times New Roman" w:hAnsi="Times New Roman" w:cs="Arial"/>
          <w:lang w:val="en-US"/>
        </w:rPr>
        <w:t>ủ</w:t>
      </w:r>
      <w:r w:rsidRPr="00C51B40">
        <w:rPr>
          <w:rFonts w:ascii="Times New Roman" w:hAnsi="Times New Roman"/>
          <w:lang w:val="en-US"/>
        </w:rPr>
        <w:t xml:space="preserve"> Đ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>c,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2, 3, 'SA0000002', 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'TE0000000002', 'Bùi Th</w:t>
      </w:r>
      <w:r w:rsidRPr="00C51B40">
        <w:rPr>
          <w:rFonts w:ascii="Times New Roman" w:hAnsi="Times New Roman" w:cs="Arial"/>
          <w:lang w:val="en-US"/>
        </w:rPr>
        <w:t>ị</w:t>
      </w:r>
      <w:r w:rsidRPr="00C51B40">
        <w:rPr>
          <w:rFonts w:ascii="Times New Roman" w:hAnsi="Times New Roman"/>
          <w:lang w:val="en-US"/>
        </w:rPr>
        <w:t xml:space="preserve"> Tươi', '03/05/2005' , 'Nu',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'+84012345432', '76/22A Lê Văn Chí, Linh Trung, Th</w:t>
      </w:r>
      <w:r w:rsidRPr="00C51B40">
        <w:rPr>
          <w:rFonts w:ascii="Times New Roman" w:hAnsi="Times New Roman" w:cs="Arial"/>
          <w:lang w:val="en-US"/>
        </w:rPr>
        <w:t>ủ</w:t>
      </w:r>
      <w:r w:rsidRPr="00C51B40">
        <w:rPr>
          <w:rFonts w:ascii="Times New Roman" w:hAnsi="Times New Roman"/>
          <w:lang w:val="en-US"/>
        </w:rPr>
        <w:t xml:space="preserve"> Đ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>c,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1, 1, 'SA0000003', 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'TE0000000003', 'Nguy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Văn Tèo', '14/08/2006' 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'+84012345444', '123 Cách M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ng Tháng Tám, p15, Qu</w:t>
      </w:r>
      <w:r w:rsidRPr="00C51B40">
        <w:rPr>
          <w:rFonts w:ascii="Times New Roman" w:hAnsi="Times New Roman" w:cs="Arial"/>
          <w:lang w:val="en-US"/>
        </w:rPr>
        <w:t>ậ</w:t>
      </w:r>
      <w:r w:rsidRPr="00C51B40">
        <w:rPr>
          <w:rFonts w:ascii="Times New Roman" w:hAnsi="Times New Roman"/>
          <w:lang w:val="en-US"/>
        </w:rPr>
        <w:t>n 10,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3, 1, 'SA0000003', 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'TE0000000004', 'Tr</w:t>
      </w:r>
      <w:r w:rsidRPr="00C51B40">
        <w:rPr>
          <w:rFonts w:ascii="Times New Roman" w:hAnsi="Times New Roman" w:cs="Arial"/>
          <w:lang w:val="en-US"/>
        </w:rPr>
        <w:t>ầ</w:t>
      </w:r>
      <w:r w:rsidRPr="00C51B40">
        <w:rPr>
          <w:rFonts w:ascii="Times New Roman" w:hAnsi="Times New Roman"/>
          <w:lang w:val="en-US"/>
        </w:rPr>
        <w:t>n Đ</w:t>
      </w:r>
      <w:r w:rsidRPr="00C51B40">
        <w:rPr>
          <w:rFonts w:ascii="Times New Roman" w:hAnsi="Times New Roman" w:cs="Arial"/>
          <w:lang w:val="en-US"/>
        </w:rPr>
        <w:t>ứ</w:t>
      </w:r>
      <w:r w:rsidRPr="00C51B40">
        <w:rPr>
          <w:rFonts w:ascii="Times New Roman" w:hAnsi="Times New Roman"/>
          <w:lang w:val="en-US"/>
        </w:rPr>
        <w:t>c Nam', '09/01/2007' , 'Nam', 'Vi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t Nam', '+84012345455', '324 Cách M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>ng Tháng Tám, p15, Qu</w:t>
      </w:r>
      <w:r w:rsidRPr="00C51B40">
        <w:rPr>
          <w:rFonts w:ascii="Times New Roman" w:hAnsi="Times New Roman" w:cs="Arial"/>
          <w:lang w:val="en-US"/>
        </w:rPr>
        <w:t>ậ</w:t>
      </w:r>
      <w:r w:rsidRPr="00C51B40">
        <w:rPr>
          <w:rFonts w:ascii="Times New Roman" w:hAnsi="Times New Roman"/>
          <w:lang w:val="en-US"/>
        </w:rPr>
        <w:t>n 10, TP.H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Chí Minh', 2, 1, 'SA0000001', 0);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2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KhachHangNL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('NL0123456789', '272987678', 'B6543222');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KhachHangNL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('NL0000000001', '270989888', 'B6543222');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KhachHangNL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('NL0000000002', '270989889', 'B6543333');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KhachHangNL</w:t>
      </w:r>
    </w:p>
    <w:p w:rsidR="00DA05F3" w:rsidRPr="00C51B40" w:rsidRDefault="00DA05F3" w:rsidP="00FD58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('NL0000000003', '270989881', 'B6543444');</w:t>
      </w:r>
    </w:p>
    <w:p w:rsidR="00DA05F3" w:rsidRPr="00C51B40" w:rsidRDefault="00DA05F3" w:rsidP="004B00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 --B</w:t>
      </w:r>
      <w:r w:rsidRPr="00C51B40">
        <w:rPr>
          <w:rFonts w:ascii="Times New Roman" w:hAnsi="Times New Roman" w:cs="Arial"/>
          <w:lang w:val="en-US"/>
        </w:rPr>
        <w:t>ả</w:t>
      </w:r>
      <w:r w:rsidRPr="00C51B40">
        <w:rPr>
          <w:rFonts w:ascii="Times New Roman" w:hAnsi="Times New Roman"/>
          <w:lang w:val="en-US"/>
        </w:rPr>
        <w:t>ng 3</w:t>
      </w:r>
    </w:p>
    <w:p w:rsidR="00DA05F3" w:rsidRPr="00C51B40" w:rsidRDefault="00DA05F3" w:rsidP="004B00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KhachHangTE</w:t>
      </w:r>
    </w:p>
    <w:p w:rsidR="00DA05F3" w:rsidRPr="00C51B40" w:rsidRDefault="00DA05F3" w:rsidP="004B00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'TE0000000001', 'Cha: Cù Huy C</w:t>
      </w:r>
      <w:r w:rsidRPr="00C51B40">
        <w:rPr>
          <w:rFonts w:ascii="Times New Roman" w:hAnsi="Times New Roman" w:cs="Arial"/>
          <w:lang w:val="en-US"/>
        </w:rPr>
        <w:t>ậ</w:t>
      </w:r>
      <w:r w:rsidRPr="00C51B40">
        <w:rPr>
          <w:rFonts w:ascii="Times New Roman" w:hAnsi="Times New Roman"/>
          <w:lang w:val="en-US"/>
        </w:rPr>
        <w:t>n. M</w:t>
      </w:r>
      <w:r w:rsidRPr="00C51B40">
        <w:rPr>
          <w:rFonts w:ascii="Times New Roman" w:hAnsi="Times New Roman" w:cs="Arial"/>
          <w:lang w:val="en-US"/>
        </w:rPr>
        <w:t>ẹ</w:t>
      </w:r>
      <w:r w:rsidRPr="00C51B40">
        <w:rPr>
          <w:rFonts w:ascii="Times New Roman" w:hAnsi="Times New Roman"/>
          <w:lang w:val="en-US"/>
        </w:rPr>
        <w:t>: Phan Th</w:t>
      </w:r>
      <w:r w:rsidRPr="00C51B40">
        <w:rPr>
          <w:rFonts w:ascii="Times New Roman" w:hAnsi="Times New Roman" w:cs="Arial"/>
          <w:lang w:val="en-US"/>
        </w:rPr>
        <w:t>ị</w:t>
      </w:r>
      <w:r w:rsidRPr="00C51B40">
        <w:rPr>
          <w:rFonts w:ascii="Times New Roman" w:hAnsi="Times New Roman"/>
          <w:lang w:val="en-US"/>
        </w:rPr>
        <w:t xml:space="preserve"> Vân', 'NL0000000001');</w:t>
      </w:r>
    </w:p>
    <w:p w:rsidR="00DA05F3" w:rsidRPr="00C51B40" w:rsidRDefault="00DA05F3" w:rsidP="004B00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KhachHangTE</w:t>
      </w:r>
    </w:p>
    <w:p w:rsidR="00DA05F3" w:rsidRPr="00C51B40" w:rsidRDefault="00DA05F3" w:rsidP="004B00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'TE0000000002', 'Cha: Lê Văn Tám. M</w:t>
      </w:r>
      <w:r w:rsidRPr="00C51B40">
        <w:rPr>
          <w:rFonts w:ascii="Times New Roman" w:hAnsi="Times New Roman" w:cs="Arial"/>
          <w:lang w:val="en-US"/>
        </w:rPr>
        <w:t>ẹ</w:t>
      </w:r>
      <w:r w:rsidRPr="00C51B40">
        <w:rPr>
          <w:rFonts w:ascii="Times New Roman" w:hAnsi="Times New Roman"/>
          <w:lang w:val="en-US"/>
        </w:rPr>
        <w:t>: Trương Th</w:t>
      </w:r>
      <w:r w:rsidRPr="00C51B40">
        <w:rPr>
          <w:rFonts w:ascii="Times New Roman" w:hAnsi="Times New Roman" w:cs="Arial"/>
          <w:lang w:val="en-US"/>
        </w:rPr>
        <w:t>ị</w:t>
      </w:r>
      <w:r w:rsidRPr="00C51B40">
        <w:rPr>
          <w:rFonts w:ascii="Times New Roman" w:hAnsi="Times New Roman"/>
          <w:lang w:val="en-US"/>
        </w:rPr>
        <w:t xml:space="preserve"> My', 'NL0000000002');</w:t>
      </w:r>
    </w:p>
    <w:p w:rsidR="00DA05F3" w:rsidRPr="00C51B40" w:rsidRDefault="00DA05F3" w:rsidP="004B00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KhachHangTE</w:t>
      </w:r>
    </w:p>
    <w:p w:rsidR="00DA05F3" w:rsidRPr="00C51B40" w:rsidRDefault="00DA05F3" w:rsidP="004B00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VALUES ( 'TE0000000003', 'Cha: 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Long Giang. M</w:t>
      </w:r>
      <w:r w:rsidRPr="00C51B40">
        <w:rPr>
          <w:rFonts w:ascii="Times New Roman" w:hAnsi="Times New Roman" w:cs="Arial"/>
          <w:lang w:val="en-US"/>
        </w:rPr>
        <w:t>ẹ</w:t>
      </w:r>
      <w:r w:rsidRPr="00C51B40">
        <w:rPr>
          <w:rFonts w:ascii="Times New Roman" w:hAnsi="Times New Roman"/>
          <w:lang w:val="en-US"/>
        </w:rPr>
        <w:t>: Đoàn Th</w:t>
      </w:r>
      <w:r w:rsidRPr="00C51B40">
        <w:rPr>
          <w:rFonts w:ascii="Times New Roman" w:hAnsi="Times New Roman" w:cs="Arial"/>
          <w:lang w:val="en-US"/>
        </w:rPr>
        <w:t>ị</w:t>
      </w:r>
      <w:r w:rsidRPr="00C51B40">
        <w:rPr>
          <w:rFonts w:ascii="Times New Roman" w:hAnsi="Times New Roman"/>
          <w:lang w:val="en-US"/>
        </w:rPr>
        <w:t xml:space="preserve"> Đi</w:t>
      </w:r>
      <w:r w:rsidRPr="00C51B40">
        <w:rPr>
          <w:rFonts w:ascii="Times New Roman" w:hAnsi="Times New Roman" w:cs="Arial"/>
          <w:lang w:val="en-US"/>
        </w:rPr>
        <w:t>ể</w:t>
      </w:r>
      <w:r w:rsidRPr="00C51B40">
        <w:rPr>
          <w:rFonts w:ascii="Times New Roman" w:hAnsi="Times New Roman"/>
          <w:lang w:val="en-US"/>
        </w:rPr>
        <w:t>m ', 'NL0000000003');</w:t>
      </w:r>
    </w:p>
    <w:p w:rsidR="00DA05F3" w:rsidRPr="00C51B40" w:rsidRDefault="00DA05F3" w:rsidP="004B00DB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INTO KhachHangTE</w:t>
      </w:r>
    </w:p>
    <w:p w:rsidR="00DA05F3" w:rsidRPr="00C51B40" w:rsidRDefault="00DA05F3" w:rsidP="004B00DB">
      <w:pPr>
        <w:rPr>
          <w:rFonts w:ascii="Times New Roman" w:hAnsi="Times New Roman"/>
        </w:rPr>
      </w:pPr>
      <w:r w:rsidRPr="00C51B40">
        <w:rPr>
          <w:rFonts w:ascii="Times New Roman" w:hAnsi="Times New Roman"/>
          <w:lang w:val="en-US"/>
        </w:rPr>
        <w:t>VALUES ( 'TE0000000004', 'Cha: Nguy</w:t>
      </w:r>
      <w:r w:rsidRPr="00C51B40">
        <w:rPr>
          <w:rFonts w:ascii="Times New Roman" w:hAnsi="Times New Roman" w:cs="Arial"/>
          <w:lang w:val="en-US"/>
        </w:rPr>
        <w:t>ễ</w:t>
      </w:r>
      <w:r w:rsidRPr="00C51B40">
        <w:rPr>
          <w:rFonts w:ascii="Times New Roman" w:hAnsi="Times New Roman"/>
          <w:lang w:val="en-US"/>
        </w:rPr>
        <w:t>n Xuân Di</w:t>
      </w:r>
      <w:r w:rsidRPr="00C51B40">
        <w:rPr>
          <w:rFonts w:ascii="Times New Roman" w:hAnsi="Times New Roman" w:cs="Arial"/>
          <w:lang w:val="en-US"/>
        </w:rPr>
        <w:t>ệ</w:t>
      </w:r>
      <w:r w:rsidRPr="00C51B40">
        <w:rPr>
          <w:rFonts w:ascii="Times New Roman" w:hAnsi="Times New Roman"/>
          <w:lang w:val="en-US"/>
        </w:rPr>
        <w:t>u, M</w:t>
      </w:r>
      <w:r w:rsidRPr="00C51B40">
        <w:rPr>
          <w:rFonts w:ascii="Times New Roman" w:hAnsi="Times New Roman" w:cs="Arial"/>
          <w:lang w:val="en-US"/>
        </w:rPr>
        <w:t>ẹ</w:t>
      </w:r>
      <w:r w:rsidRPr="00C51B40">
        <w:rPr>
          <w:rFonts w:ascii="Times New Roman" w:hAnsi="Times New Roman"/>
          <w:lang w:val="en-US"/>
        </w:rPr>
        <w:t>: H</w:t>
      </w:r>
      <w:r w:rsidRPr="00C51B40">
        <w:rPr>
          <w:rFonts w:ascii="Times New Roman" w:hAnsi="Times New Roman" w:cs="Arial"/>
          <w:lang w:val="en-US"/>
        </w:rPr>
        <w:t>ồ</w:t>
      </w:r>
      <w:r w:rsidRPr="00C51B40">
        <w:rPr>
          <w:rFonts w:ascii="Times New Roman" w:hAnsi="Times New Roman"/>
          <w:lang w:val="en-US"/>
        </w:rPr>
        <w:t xml:space="preserve"> Xuân Hương', 'NL0123456789');</w:t>
      </w:r>
    </w:p>
    <w:p w:rsidR="00DA05F3" w:rsidRPr="00E45055" w:rsidRDefault="00DA05F3" w:rsidP="002B0E2E">
      <w:pPr>
        <w:pStyle w:val="Heading2"/>
        <w:numPr>
          <w:ilvl w:val="0"/>
          <w:numId w:val="3"/>
        </w:numPr>
        <w:spacing w:before="0" w:after="0" w:line="360" w:lineRule="auto"/>
        <w:contextualSpacing/>
        <w:rPr>
          <w:rFonts w:ascii="Times New Roman" w:hAnsi="Times New Roman"/>
          <w:i w:val="0"/>
        </w:rPr>
      </w:pPr>
      <w:bookmarkStart w:id="8" w:name="_Toc386139370"/>
      <w:r w:rsidRPr="00E45055">
        <w:rPr>
          <w:rFonts w:ascii="Times New Roman" w:hAnsi="Times New Roman"/>
          <w:i w:val="0"/>
        </w:rPr>
        <w:t>Update</w:t>
      </w:r>
      <w:bookmarkEnd w:id="8"/>
    </w:p>
    <w:p w:rsidR="00DA05F3" w:rsidRPr="00C51B40" w:rsidRDefault="00DA05F3" w:rsidP="00FF73C6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 Update chuy</w:t>
      </w:r>
      <w:r w:rsidRPr="00C51B40">
        <w:rPr>
          <w:rFonts w:ascii="Times New Roman" w:hAnsi="Times New Roman" w:cs="Arial"/>
          <w:lang w:val="en-US"/>
        </w:rPr>
        <w:t>ế</w:t>
      </w:r>
      <w:r w:rsidRPr="00C51B40">
        <w:rPr>
          <w:rFonts w:ascii="Times New Roman" w:hAnsi="Times New Roman"/>
          <w:lang w:val="en-US"/>
        </w:rPr>
        <w:t>n bay có mã SA0000001 và tình tr</w:t>
      </w:r>
      <w:r w:rsidRPr="00C51B40">
        <w:rPr>
          <w:rFonts w:ascii="Times New Roman" w:hAnsi="Times New Roman" w:cs="Arial"/>
          <w:lang w:val="en-US"/>
        </w:rPr>
        <w:t>ạ</w:t>
      </w:r>
      <w:r w:rsidRPr="00C51B40">
        <w:rPr>
          <w:rFonts w:ascii="Times New Roman" w:hAnsi="Times New Roman"/>
          <w:lang w:val="en-US"/>
        </w:rPr>
        <w:t xml:space="preserve">ng </w:t>
      </w:r>
      <w:smartTag w:uri="urn:schemas-microsoft-com:office:smarttags" w:element="PlaceName">
        <w:smartTag w:uri="urn:schemas-microsoft-com:office:smarttags" w:element="place">
          <w:r w:rsidRPr="00C51B40">
            <w:rPr>
              <w:rFonts w:ascii="Times New Roman" w:hAnsi="Times New Roman"/>
              <w:lang w:val="en-US"/>
            </w:rPr>
            <w:t>Ch</w:t>
          </w:r>
          <w:r w:rsidRPr="00C51B40">
            <w:rPr>
              <w:rFonts w:ascii="Times New Roman" w:hAnsi="Times New Roman" w:cs="Arial"/>
              <w:lang w:val="en-US"/>
            </w:rPr>
            <w:t>ờ</w:t>
          </w:r>
        </w:smartTag>
        <w:r w:rsidRPr="00C51B40">
          <w:rPr>
            <w:rFonts w:ascii="Times New Roman" w:hAnsi="Times New Roman"/>
            <w:lang w:val="en-US"/>
          </w:rPr>
          <w:t xml:space="preserve"> </w:t>
        </w:r>
        <w:smartTag w:uri="urn:schemas-microsoft-com:office:smarttags" w:element="State">
          <w:r w:rsidRPr="00C51B40">
            <w:rPr>
              <w:rFonts w:ascii="Times New Roman" w:hAnsi="Times New Roman"/>
              <w:lang w:val="en-US"/>
            </w:rPr>
            <w:t>Bay</w:t>
          </w:r>
        </w:smartTag>
      </w:smartTag>
      <w:r w:rsidRPr="00C51B40">
        <w:rPr>
          <w:rFonts w:ascii="Times New Roman" w:hAnsi="Times New Roman"/>
          <w:lang w:val="en-US"/>
        </w:rPr>
        <w:t xml:space="preserve"> sang Đã Bay</w:t>
      </w:r>
    </w:p>
    <w:p w:rsidR="00DA05F3" w:rsidRPr="00C51B40" w:rsidRDefault="00DA05F3" w:rsidP="00FF73C6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UPDATE CHUYENBAY</w:t>
      </w:r>
    </w:p>
    <w:p w:rsidR="00DA05F3" w:rsidRPr="00C51B40" w:rsidRDefault="00DA05F3" w:rsidP="00FF73C6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SET TRANGTHAI = 'DB'</w:t>
      </w:r>
    </w:p>
    <w:p w:rsidR="00DA05F3" w:rsidRPr="00C51B40" w:rsidRDefault="00DA05F3" w:rsidP="00FF73C6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WHERE MSCB  =  'SA0000001' AND TRANGTHAI = 'CB';</w:t>
      </w:r>
    </w:p>
    <w:p w:rsidR="00DA05F3" w:rsidRPr="00C51B40" w:rsidRDefault="00DA05F3" w:rsidP="00FF73C6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 Update khách hàng có mã TE0000000002 t</w:t>
      </w:r>
      <w:r w:rsidRPr="00C51B40">
        <w:rPr>
          <w:rFonts w:ascii="Times New Roman" w:hAnsi="Times New Roman" w:cs="Arial"/>
          <w:lang w:val="en-US"/>
        </w:rPr>
        <w:t>ừ</w:t>
      </w:r>
      <w:r w:rsidRPr="00C51B40">
        <w:rPr>
          <w:rFonts w:ascii="Times New Roman" w:hAnsi="Times New Roman"/>
          <w:lang w:val="en-US"/>
        </w:rPr>
        <w:t xml:space="preserve"> Tham Gia sang Đ</w:t>
      </w:r>
      <w:r w:rsidRPr="00C51B40">
        <w:rPr>
          <w:rFonts w:ascii="Times New Roman" w:hAnsi="Times New Roman" w:cs="Arial"/>
          <w:lang w:val="en-US"/>
        </w:rPr>
        <w:t>ổ</w:t>
      </w:r>
      <w:r w:rsidRPr="00C51B40">
        <w:rPr>
          <w:rFonts w:ascii="Times New Roman" w:hAnsi="Times New Roman"/>
          <w:lang w:val="en-US"/>
        </w:rPr>
        <w:t>i</w:t>
      </w:r>
    </w:p>
    <w:p w:rsidR="00DA05F3" w:rsidRPr="00C51B40" w:rsidRDefault="00DA05F3" w:rsidP="00FF73C6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UPDATE KHACHHANG</w:t>
      </w:r>
    </w:p>
    <w:p w:rsidR="00DA05F3" w:rsidRPr="00C51B40" w:rsidRDefault="00DA05F3" w:rsidP="00FF73C6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SET MSTTTG = 3</w:t>
      </w:r>
    </w:p>
    <w:p w:rsidR="00DA05F3" w:rsidRPr="00C51B40" w:rsidRDefault="00DA05F3" w:rsidP="00FF73C6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WHERE MSKH  = 'TE0000000002' AND MSTTTG = 1;</w:t>
      </w:r>
    </w:p>
    <w:p w:rsidR="00DA05F3" w:rsidRPr="00C51B40" w:rsidRDefault="00DA05F3" w:rsidP="00FF73C6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-- Lúc Insert MSTTTG c</w:t>
      </w:r>
      <w:r w:rsidRPr="00C51B40">
        <w:rPr>
          <w:rFonts w:ascii="Times New Roman" w:hAnsi="Times New Roman" w:cs="Arial"/>
          <w:lang w:val="en-US"/>
        </w:rPr>
        <w:t>ủ</w:t>
      </w:r>
      <w:r w:rsidRPr="00C51B40">
        <w:rPr>
          <w:rFonts w:ascii="Times New Roman" w:hAnsi="Times New Roman"/>
          <w:lang w:val="en-US"/>
        </w:rPr>
        <w:t>a TG, HH, DD l</w:t>
      </w:r>
      <w:r w:rsidRPr="00C51B40">
        <w:rPr>
          <w:rFonts w:ascii="Times New Roman" w:hAnsi="Times New Roman" w:cs="Arial"/>
          <w:lang w:val="en-US"/>
        </w:rPr>
        <w:t>ầ</w:t>
      </w:r>
      <w:r w:rsidRPr="00C51B40">
        <w:rPr>
          <w:rFonts w:ascii="Times New Roman" w:hAnsi="Times New Roman"/>
          <w:lang w:val="en-US"/>
        </w:rPr>
        <w:t>n lư</w:t>
      </w:r>
      <w:r w:rsidRPr="00C51B40">
        <w:rPr>
          <w:rFonts w:ascii="Times New Roman" w:hAnsi="Times New Roman" w:cs="Arial"/>
          <w:lang w:val="en-US"/>
        </w:rPr>
        <w:t>ợ</w:t>
      </w:r>
      <w:r w:rsidRPr="00C51B40">
        <w:rPr>
          <w:rFonts w:ascii="Times New Roman" w:hAnsi="Times New Roman"/>
          <w:lang w:val="en-US"/>
        </w:rPr>
        <w:t>t là 1 2 3</w:t>
      </w:r>
    </w:p>
    <w:p w:rsidR="00DA05F3" w:rsidRPr="00E45055" w:rsidRDefault="00DA05F3" w:rsidP="002B0E2E">
      <w:pPr>
        <w:pStyle w:val="Heading2"/>
        <w:numPr>
          <w:ilvl w:val="0"/>
          <w:numId w:val="3"/>
        </w:numPr>
        <w:spacing w:before="0" w:after="0" w:line="360" w:lineRule="auto"/>
        <w:contextualSpacing/>
        <w:rPr>
          <w:rFonts w:ascii="Times New Roman" w:hAnsi="Times New Roman"/>
          <w:i w:val="0"/>
        </w:rPr>
      </w:pPr>
      <w:bookmarkStart w:id="9" w:name="_Toc386139371"/>
      <w:r w:rsidRPr="00E45055">
        <w:rPr>
          <w:rFonts w:ascii="Times New Roman" w:hAnsi="Times New Roman"/>
          <w:i w:val="0"/>
        </w:rPr>
        <w:t>Delete</w:t>
      </w:r>
      <w:bookmarkEnd w:id="9"/>
    </w:p>
    <w:p w:rsidR="00DA05F3" w:rsidRPr="0031165B" w:rsidRDefault="00DA05F3" w:rsidP="00FF73C6">
      <w:pPr>
        <w:rPr>
          <w:rFonts w:ascii="Times New Roman" w:hAnsi="Times New Roman"/>
          <w:lang w:val="pt-BR"/>
        </w:rPr>
      </w:pPr>
      <w:r w:rsidRPr="0031165B">
        <w:rPr>
          <w:rFonts w:ascii="Times New Roman" w:hAnsi="Times New Roman"/>
          <w:lang w:val="pt-BR"/>
        </w:rPr>
        <w:t>-- Delete th</w:t>
      </w:r>
      <w:r w:rsidRPr="0031165B">
        <w:rPr>
          <w:rFonts w:ascii="Times New Roman" w:hAnsi="Times New Roman" w:cs="Arial"/>
          <w:lang w:val="pt-BR"/>
        </w:rPr>
        <w:t>ự</w:t>
      </w:r>
      <w:r w:rsidRPr="0031165B">
        <w:rPr>
          <w:rFonts w:ascii="Times New Roman" w:hAnsi="Times New Roman"/>
          <w:lang w:val="pt-BR"/>
        </w:rPr>
        <w:t>c ph</w:t>
      </w:r>
      <w:r w:rsidRPr="0031165B">
        <w:rPr>
          <w:rFonts w:ascii="Times New Roman" w:hAnsi="Times New Roman" w:cs="Arial"/>
          <w:lang w:val="pt-BR"/>
        </w:rPr>
        <w:t>ẩ</w:t>
      </w:r>
      <w:r w:rsidRPr="0031165B">
        <w:rPr>
          <w:rFonts w:ascii="Times New Roman" w:hAnsi="Times New Roman"/>
          <w:lang w:val="pt-BR"/>
        </w:rPr>
        <w:t>m có mã = 1</w:t>
      </w:r>
    </w:p>
    <w:p w:rsidR="00DA05F3" w:rsidRPr="00C51B40" w:rsidRDefault="00DA05F3" w:rsidP="00FF73C6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DELETE FROM THUCPHAM</w:t>
      </w:r>
    </w:p>
    <w:p w:rsidR="00DA05F3" w:rsidRPr="00C51B40" w:rsidRDefault="00DA05F3" w:rsidP="00FF73C6">
      <w:pPr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WHERE MSTP  = 1;</w:t>
      </w:r>
    </w:p>
    <w:p w:rsidR="00DA05F3" w:rsidRPr="00C51B40" w:rsidRDefault="00DA05F3" w:rsidP="00FF73C6">
      <w:pPr>
        <w:rPr>
          <w:rFonts w:ascii="Times New Roman" w:hAnsi="Times New Roman"/>
          <w:sz w:val="26"/>
          <w:szCs w:val="26"/>
          <w:lang w:val="en-US"/>
        </w:rPr>
      </w:pPr>
      <w:r w:rsidRPr="00C51B40">
        <w:rPr>
          <w:rFonts w:ascii="Times New Roman" w:hAnsi="Times New Roman"/>
          <w:sz w:val="26"/>
          <w:szCs w:val="26"/>
          <w:lang w:val="en-US"/>
        </w:rPr>
        <w:t>Vi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ệ</w:t>
      </w:r>
      <w:r w:rsidRPr="00C51B40">
        <w:rPr>
          <w:rFonts w:ascii="Times New Roman" w:hAnsi="Times New Roman"/>
          <w:sz w:val="26"/>
          <w:szCs w:val="26"/>
          <w:lang w:val="en-US"/>
        </w:rPr>
        <w:t>c xóa d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ữ</w:t>
      </w:r>
      <w:r w:rsidRPr="00C51B40">
        <w:rPr>
          <w:rFonts w:ascii="Times New Roman" w:hAnsi="Times New Roman"/>
          <w:sz w:val="26"/>
          <w:szCs w:val="26"/>
          <w:lang w:val="en-US"/>
        </w:rPr>
        <w:t xml:space="preserve"> li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ệ</w:t>
      </w:r>
      <w:r w:rsidRPr="00C51B40">
        <w:rPr>
          <w:rFonts w:ascii="Times New Roman" w:hAnsi="Times New Roman"/>
          <w:sz w:val="26"/>
          <w:szCs w:val="26"/>
          <w:lang w:val="en-US"/>
        </w:rPr>
        <w:t>u này thành công trong trư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ờ</w:t>
      </w:r>
      <w:r w:rsidRPr="00C51B40">
        <w:rPr>
          <w:rFonts w:ascii="Times New Roman" w:hAnsi="Times New Roman"/>
          <w:sz w:val="26"/>
          <w:szCs w:val="26"/>
          <w:lang w:val="en-US"/>
        </w:rPr>
        <w:t>ng h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ợ</w:t>
      </w:r>
      <w:r w:rsidRPr="00C51B40">
        <w:rPr>
          <w:rFonts w:ascii="Times New Roman" w:hAnsi="Times New Roman"/>
          <w:sz w:val="26"/>
          <w:szCs w:val="26"/>
          <w:lang w:val="en-US"/>
        </w:rPr>
        <w:t>p không b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ả</w:t>
      </w:r>
      <w:r w:rsidRPr="00C51B40">
        <w:rPr>
          <w:rFonts w:ascii="Times New Roman" w:hAnsi="Times New Roman"/>
          <w:sz w:val="26"/>
          <w:szCs w:val="26"/>
          <w:lang w:val="en-US"/>
        </w:rPr>
        <w:t>ng nào tham chi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ế</w:t>
      </w:r>
      <w:r w:rsidRPr="00C51B40">
        <w:rPr>
          <w:rFonts w:ascii="Times New Roman" w:hAnsi="Times New Roman"/>
          <w:sz w:val="26"/>
          <w:szCs w:val="26"/>
          <w:lang w:val="en-US"/>
        </w:rPr>
        <w:t>u t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ớ</w:t>
      </w:r>
      <w:r w:rsidRPr="00C51B40">
        <w:rPr>
          <w:rFonts w:ascii="Times New Roman" w:hAnsi="Times New Roman"/>
          <w:sz w:val="26"/>
          <w:szCs w:val="26"/>
          <w:lang w:val="en-US"/>
        </w:rPr>
        <w:t>i d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ữ</w:t>
      </w:r>
      <w:r w:rsidRPr="00C51B40">
        <w:rPr>
          <w:rFonts w:ascii="Times New Roman" w:hAnsi="Times New Roman"/>
          <w:sz w:val="26"/>
          <w:szCs w:val="26"/>
          <w:lang w:val="en-US"/>
        </w:rPr>
        <w:t xml:space="preserve"> li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ệ</w:t>
      </w:r>
      <w:r w:rsidRPr="00C51B40">
        <w:rPr>
          <w:rFonts w:ascii="Times New Roman" w:hAnsi="Times New Roman"/>
          <w:sz w:val="26"/>
          <w:szCs w:val="26"/>
          <w:lang w:val="en-US"/>
        </w:rPr>
        <w:t>u b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ị</w:t>
      </w:r>
      <w:r w:rsidRPr="00C51B40">
        <w:rPr>
          <w:rFonts w:ascii="Times New Roman" w:hAnsi="Times New Roman"/>
          <w:sz w:val="26"/>
          <w:szCs w:val="26"/>
          <w:lang w:val="en-US"/>
        </w:rPr>
        <w:t xml:space="preserve"> xoá ho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ặ</w:t>
      </w:r>
      <w:r w:rsidRPr="00C51B40">
        <w:rPr>
          <w:rFonts w:ascii="Times New Roman" w:hAnsi="Times New Roman"/>
          <w:sz w:val="26"/>
          <w:szCs w:val="26"/>
          <w:lang w:val="en-US"/>
        </w:rPr>
        <w:t>c có t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ừ</w:t>
      </w:r>
      <w:r w:rsidRPr="00C51B40">
        <w:rPr>
          <w:rFonts w:ascii="Times New Roman" w:hAnsi="Times New Roman"/>
          <w:sz w:val="26"/>
          <w:szCs w:val="26"/>
          <w:lang w:val="en-US"/>
        </w:rPr>
        <w:t xml:space="preserve"> khóa </w:t>
      </w:r>
      <w:r w:rsidRPr="00C51B40">
        <w:rPr>
          <w:rFonts w:ascii="Times New Roman" w:hAnsi="Times New Roman"/>
        </w:rPr>
        <w:t xml:space="preserve">DELETE CASCADE  </w:t>
      </w:r>
      <w:r w:rsidRPr="00C51B40">
        <w:rPr>
          <w:rFonts w:ascii="Times New Roman" w:hAnsi="Times New Roman"/>
          <w:sz w:val="26"/>
          <w:szCs w:val="26"/>
        </w:rPr>
        <w:t>trong ph</w:t>
      </w:r>
      <w:r w:rsidRPr="00C51B40">
        <w:rPr>
          <w:rFonts w:ascii="Times New Roman" w:hAnsi="Times New Roman" w:cs="Arial"/>
          <w:sz w:val="26"/>
          <w:szCs w:val="26"/>
        </w:rPr>
        <w:t>ầ</w:t>
      </w:r>
      <w:r w:rsidRPr="00C51B40">
        <w:rPr>
          <w:rFonts w:ascii="Times New Roman" w:hAnsi="Times New Roman"/>
          <w:sz w:val="26"/>
          <w:szCs w:val="26"/>
        </w:rPr>
        <w:t>n t</w:t>
      </w:r>
      <w:r w:rsidRPr="00C51B40">
        <w:rPr>
          <w:rFonts w:ascii="Times New Roman" w:hAnsi="Times New Roman" w:cs="Arial"/>
          <w:sz w:val="26"/>
          <w:szCs w:val="26"/>
        </w:rPr>
        <w:t>ạ</w:t>
      </w:r>
      <w:r w:rsidRPr="00C51B40">
        <w:rPr>
          <w:rFonts w:ascii="Times New Roman" w:hAnsi="Times New Roman"/>
          <w:sz w:val="26"/>
          <w:szCs w:val="26"/>
        </w:rPr>
        <w:t>o b</w:t>
      </w:r>
      <w:r w:rsidRPr="00C51B40">
        <w:rPr>
          <w:rFonts w:ascii="Times New Roman" w:hAnsi="Times New Roman" w:cs="Arial"/>
          <w:sz w:val="26"/>
          <w:szCs w:val="26"/>
        </w:rPr>
        <w:t>ả</w:t>
      </w:r>
      <w:r w:rsidRPr="00C51B40">
        <w:rPr>
          <w:rFonts w:ascii="Times New Roman" w:hAnsi="Times New Roman"/>
          <w:sz w:val="26"/>
          <w:szCs w:val="26"/>
        </w:rPr>
        <w:t>ng</w:t>
      </w:r>
      <w:r w:rsidRPr="00C51B40">
        <w:rPr>
          <w:rFonts w:ascii="Times New Roman" w:hAnsi="Times New Roman"/>
          <w:sz w:val="26"/>
          <w:szCs w:val="26"/>
          <w:lang w:val="en-US"/>
        </w:rPr>
        <w:t>, ngư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ợ</w:t>
      </w:r>
      <w:r w:rsidRPr="00C51B40">
        <w:rPr>
          <w:rFonts w:ascii="Times New Roman" w:hAnsi="Times New Roman"/>
          <w:sz w:val="26"/>
          <w:szCs w:val="26"/>
          <w:lang w:val="en-US"/>
        </w:rPr>
        <w:t>c l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ạ</w:t>
      </w:r>
      <w:r w:rsidRPr="00C51B40">
        <w:rPr>
          <w:rFonts w:ascii="Times New Roman" w:hAnsi="Times New Roman"/>
          <w:sz w:val="26"/>
          <w:szCs w:val="26"/>
          <w:lang w:val="en-US"/>
        </w:rPr>
        <w:t>i thì s</w:t>
      </w:r>
      <w:r w:rsidRPr="00C51B40">
        <w:rPr>
          <w:rFonts w:ascii="Times New Roman" w:hAnsi="Times New Roman" w:cs="Arial"/>
          <w:sz w:val="26"/>
          <w:szCs w:val="26"/>
          <w:lang w:val="en-US"/>
        </w:rPr>
        <w:t>ẽ</w:t>
      </w:r>
      <w:r w:rsidRPr="00C51B40">
        <w:rPr>
          <w:rFonts w:ascii="Times New Roman" w:hAnsi="Times New Roman"/>
          <w:sz w:val="26"/>
          <w:szCs w:val="26"/>
          <w:lang w:val="en-US"/>
        </w:rPr>
        <w:t xml:space="preserve"> không thành công. </w:t>
      </w:r>
      <w:bookmarkStart w:id="10" w:name="_GoBack"/>
      <w:bookmarkEnd w:id="10"/>
    </w:p>
    <w:p w:rsidR="00DA05F3" w:rsidRPr="00E45055" w:rsidRDefault="00DA05F3" w:rsidP="002B0E2E">
      <w:pPr>
        <w:pStyle w:val="Heading2"/>
        <w:numPr>
          <w:ilvl w:val="0"/>
          <w:numId w:val="3"/>
        </w:numPr>
        <w:spacing w:before="0" w:after="0" w:line="360" w:lineRule="auto"/>
        <w:contextualSpacing/>
        <w:rPr>
          <w:rFonts w:ascii="Times New Roman" w:hAnsi="Times New Roman"/>
          <w:i w:val="0"/>
        </w:rPr>
      </w:pPr>
      <w:bookmarkStart w:id="11" w:name="_Toc386139372"/>
      <w:r w:rsidRPr="00E45055">
        <w:rPr>
          <w:rFonts w:ascii="Times New Roman" w:hAnsi="Times New Roman"/>
          <w:i w:val="0"/>
        </w:rPr>
        <w:t>Select</w:t>
      </w:r>
      <w:bookmarkEnd w:id="11"/>
    </w:p>
    <w:p w:rsidR="00DA05F3" w:rsidRPr="00E45055" w:rsidRDefault="00DA05F3" w:rsidP="002B0E2E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E45055">
        <w:rPr>
          <w:rFonts w:ascii="Times New Roman" w:hAnsi="Times New Roman"/>
          <w:b/>
          <w:sz w:val="28"/>
          <w:szCs w:val="28"/>
          <w:lang w:val="en-US"/>
        </w:rPr>
        <w:t>Li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ệ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t kê MSNV, Tên, S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ố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 DT, Đ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ị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a ch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ỉ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 c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ủ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a các nhân viên thu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ộ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c phi hành đoàn P tham gia chuy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ế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n bay SA0000001.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SELECT NV.MSNV, NV.HoTen, NV.SoDT, NV.DiaChi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FROM </w:t>
      </w:r>
      <w:smartTag w:uri="urn:schemas-microsoft-com:office:smarttags" w:element="State">
        <w:smartTag w:uri="urn:schemas-microsoft-com:office:smarttags" w:element="State">
          <w:r w:rsidRPr="00C51B40">
            <w:rPr>
              <w:rFonts w:ascii="Times New Roman" w:hAnsi="Times New Roman"/>
              <w:lang w:val="en-US"/>
            </w:rPr>
            <w:t>NhanVien</w:t>
          </w:r>
        </w:smartTag>
        <w:r w:rsidRPr="00C51B40">
          <w:rPr>
            <w:rFonts w:ascii="Times New Roman" w:hAnsi="Times New Roman"/>
            <w:lang w:val="en-US"/>
          </w:rPr>
          <w:t xml:space="preserve"> </w:t>
        </w:r>
        <w:smartTag w:uri="urn:schemas-microsoft-com:office:smarttags" w:element="State">
          <w:r w:rsidRPr="00C51B40">
            <w:rPr>
              <w:rFonts w:ascii="Times New Roman" w:hAnsi="Times New Roman"/>
              <w:lang w:val="en-US"/>
            </w:rPr>
            <w:t>NV</w:t>
          </w:r>
        </w:smartTag>
      </w:smartTag>
      <w:r w:rsidRPr="00C51B40">
        <w:rPr>
          <w:rFonts w:ascii="Times New Roman" w:hAnsi="Times New Roman"/>
          <w:lang w:val="en-US"/>
        </w:rPr>
        <w:t>, VanHanh VH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WHERE NV.MSNV = VH.MSNV AND VH.MSCB = 'SA0000001';</w:t>
      </w:r>
    </w:p>
    <w:p w:rsidR="00DA05F3" w:rsidRPr="00E45055" w:rsidRDefault="00DA05F3" w:rsidP="002B0E2E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E45055">
        <w:rPr>
          <w:rFonts w:ascii="Times New Roman" w:hAnsi="Times New Roman"/>
          <w:b/>
          <w:sz w:val="28"/>
          <w:szCs w:val="28"/>
          <w:lang w:val="en-US"/>
        </w:rPr>
        <w:t>Li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ệ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t kê thông tin MSNV, Tên c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ủ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a các nhân viên trong m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ộ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t ca làm vi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ệ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c C1 t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ừ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 01 gi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ờ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 đ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ế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n 09 gi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ờ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DA05F3" w:rsidRPr="00E45055" w:rsidRDefault="00DA05F3" w:rsidP="00E45055">
      <w:pPr>
        <w:pStyle w:val="ListParagraph"/>
        <w:ind w:left="1080"/>
        <w:rPr>
          <w:rFonts w:ascii="Times New Roman" w:hAnsi="Times New Roman"/>
          <w:lang w:val="en-US"/>
        </w:rPr>
      </w:pPr>
      <w:r w:rsidRPr="00E45055">
        <w:rPr>
          <w:rFonts w:ascii="Times New Roman" w:hAnsi="Times New Roman"/>
          <w:lang w:val="en-US"/>
        </w:rPr>
        <w:t>SELECT NVMD.MSNV, NV.HoTen</w:t>
      </w:r>
    </w:p>
    <w:p w:rsidR="00DA05F3" w:rsidRPr="00E45055" w:rsidRDefault="00DA05F3" w:rsidP="00E45055">
      <w:pPr>
        <w:pStyle w:val="ListParagraph"/>
        <w:ind w:left="1080"/>
        <w:rPr>
          <w:rFonts w:ascii="Times New Roman" w:hAnsi="Times New Roman"/>
          <w:lang w:val="en-US"/>
        </w:rPr>
      </w:pPr>
      <w:r w:rsidRPr="00E45055">
        <w:rPr>
          <w:rFonts w:ascii="Times New Roman" w:hAnsi="Times New Roman"/>
          <w:lang w:val="en-US"/>
        </w:rPr>
        <w:t>FROM CaLamViec CLV, NVMatDat_CaLV NC, NhanVienMD NVMD, NHANVIEN NV</w:t>
      </w:r>
    </w:p>
    <w:p w:rsidR="00DA05F3" w:rsidRPr="00E45055" w:rsidRDefault="00DA05F3" w:rsidP="00E45055">
      <w:pPr>
        <w:pStyle w:val="ListParagraph"/>
        <w:ind w:left="1080"/>
        <w:rPr>
          <w:rFonts w:ascii="Times New Roman" w:hAnsi="Times New Roman"/>
          <w:lang w:val="en-US"/>
        </w:rPr>
      </w:pPr>
      <w:r w:rsidRPr="00E45055">
        <w:rPr>
          <w:rFonts w:ascii="Times New Roman" w:hAnsi="Times New Roman"/>
          <w:lang w:val="en-US"/>
        </w:rPr>
        <w:t>WHERE CLV.MSCLV = 'C1' AND TuGio = '01' AND DenGio = '09' AND CLV.MSCLV = NC.MSCLV AND NC.MSNV = NVMD.MSNV AND NVMD.MSNV = NV.MSNV;</w:t>
      </w:r>
    </w:p>
    <w:p w:rsidR="00DA05F3" w:rsidRPr="00E45055" w:rsidRDefault="00DA05F3" w:rsidP="002B0E2E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E45055">
        <w:rPr>
          <w:rFonts w:ascii="Times New Roman" w:hAnsi="Times New Roman"/>
          <w:b/>
          <w:sz w:val="28"/>
          <w:szCs w:val="28"/>
          <w:lang w:val="en-US"/>
        </w:rPr>
        <w:t>Li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ệ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t kê thông tin các chuy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ế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n bay còn ch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ỗ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 tr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ố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ng v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ớ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i ngày là 15/05/2014 và mã s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ố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 tuy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ế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n bay là 2.</w:t>
      </w:r>
    </w:p>
    <w:p w:rsidR="00DA05F3" w:rsidRDefault="00DA05F3" w:rsidP="00E45055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SELECT CB.MSCB, CB.TrangThai</w:t>
      </w:r>
      <w:r>
        <w:rPr>
          <w:rFonts w:ascii="Times New Roman" w:hAnsi="Times New Roman"/>
          <w:lang w:val="en-US"/>
        </w:rPr>
        <w:t xml:space="preserve">, CB.SoGheTrong, CB.ThoiDiemDi, </w:t>
      </w:r>
      <w:r w:rsidRPr="00C51B40">
        <w:rPr>
          <w:rFonts w:ascii="Times New Roman" w:hAnsi="Times New Roman"/>
          <w:lang w:val="en-US"/>
        </w:rPr>
        <w:t>CB.ThoiDiemDen,</w:t>
      </w:r>
      <w:r w:rsidRPr="00C51B40">
        <w:rPr>
          <w:rFonts w:ascii="Times New Roman" w:hAnsi="Times New Roman"/>
          <w:lang w:val="en-US"/>
        </w:rPr>
        <w:tab/>
        <w:t>CB.MSMB, CB.MSTB</w:t>
      </w:r>
    </w:p>
    <w:p w:rsidR="00DA05F3" w:rsidRPr="00C51B40" w:rsidRDefault="00DA05F3" w:rsidP="00E45055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FROM ChuyenBay CB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 xml:space="preserve">WHERE  CB.TrangThai = 'CB' AND CB.SoGheTrong &gt; 0 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AND CB.ThoiDiemDi = '15/05/2014-14:00' AND CB.MSTB = '2'</w:t>
      </w:r>
    </w:p>
    <w:p w:rsidR="00DA05F3" w:rsidRPr="00E45055" w:rsidRDefault="00DA05F3" w:rsidP="002B0E2E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E45055">
        <w:rPr>
          <w:rFonts w:ascii="Times New Roman" w:hAnsi="Times New Roman"/>
          <w:b/>
          <w:sz w:val="28"/>
          <w:szCs w:val="28"/>
          <w:lang w:val="en-US"/>
        </w:rPr>
        <w:t>Liêt kê danh sách ghê còn tr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ố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>ng trong chuy</w:t>
      </w:r>
      <w:r w:rsidRPr="00E45055">
        <w:rPr>
          <w:rFonts w:ascii="Times New Roman" w:hAnsi="Times New Roman" w:cs="Arial"/>
          <w:b/>
          <w:sz w:val="28"/>
          <w:szCs w:val="28"/>
          <w:lang w:val="en-US"/>
        </w:rPr>
        <w:t>ế</w:t>
      </w:r>
      <w:r w:rsidRPr="00E45055">
        <w:rPr>
          <w:rFonts w:ascii="Times New Roman" w:hAnsi="Times New Roman"/>
          <w:b/>
          <w:sz w:val="28"/>
          <w:szCs w:val="28"/>
          <w:lang w:val="en-US"/>
        </w:rPr>
        <w:t xml:space="preserve">n bay có mã 'SA0000001'     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SELECT *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FROM GheNgoi  GN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WHERE GN.MSLMB IN (SELECT MB.MSLMB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  <w:t xml:space="preserve">FROM ChuyenBay  CB,  </w:t>
      </w:r>
      <w:smartTag w:uri="urn:schemas-microsoft-com:office:smarttags" w:element="State">
        <w:smartTag w:uri="urn:schemas-microsoft-com:office:smarttags" w:element="State">
          <w:r w:rsidRPr="00C51B40">
            <w:rPr>
              <w:rFonts w:ascii="Times New Roman" w:hAnsi="Times New Roman"/>
              <w:lang w:val="en-US"/>
            </w:rPr>
            <w:t>MayBay</w:t>
          </w:r>
        </w:smartTag>
        <w:r w:rsidRPr="00C51B40">
          <w:rPr>
            <w:rFonts w:ascii="Times New Roman" w:hAnsi="Times New Roman"/>
            <w:lang w:val="en-US"/>
          </w:rPr>
          <w:t xml:space="preserve"> </w:t>
        </w:r>
        <w:smartTag w:uri="urn:schemas-microsoft-com:office:smarttags" w:element="State">
          <w:r w:rsidRPr="00C51B40">
            <w:rPr>
              <w:rFonts w:ascii="Times New Roman" w:hAnsi="Times New Roman"/>
              <w:lang w:val="en-US"/>
            </w:rPr>
            <w:t>MB</w:t>
          </w:r>
        </w:smartTag>
      </w:smartTag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  <w:t>WHERE CB.MSMB = MB.MSMB AND CB.MSCB='SA0000001')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ab/>
        <w:t>AND GN.GheSo NOT IN (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  <w:t>SELECT GK.GheSo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  <w:t>FROM GheKhach GK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  <w:t xml:space="preserve">WHERE GK.MSKH IN ( 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  <w:t>SELECT KH.MSKH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  <w:t>FROM KhachHang  KH, TrangThaiTG TT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  <w:t>WHERE KH.MSCB = 'SA0000001' AND</w:t>
      </w:r>
    </w:p>
    <w:p w:rsidR="00DA05F3" w:rsidRPr="00C51B40" w:rsidRDefault="00DA05F3" w:rsidP="002B0E2E">
      <w:pPr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</w:r>
      <w:r w:rsidRPr="00C51B40">
        <w:rPr>
          <w:rFonts w:ascii="Times New Roman" w:hAnsi="Times New Roman"/>
          <w:lang w:val="en-US"/>
        </w:rPr>
        <w:tab/>
        <w:t>KH.MSTTTG = TT.MSTTTG AND TT.TenTT = 'TG' ) );</w:t>
      </w:r>
    </w:p>
    <w:p w:rsidR="00DA05F3" w:rsidRPr="00C51B40" w:rsidRDefault="00DA05F3" w:rsidP="009B1642">
      <w:pPr>
        <w:spacing w:after="0" w:line="360" w:lineRule="auto"/>
        <w:contextualSpacing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========================================================================</w:t>
      </w:r>
    </w:p>
    <w:p w:rsidR="00DA05F3" w:rsidRPr="00C51B40" w:rsidRDefault="00DA05F3" w:rsidP="009B1642">
      <w:pPr>
        <w:spacing w:after="0" w:line="360" w:lineRule="auto"/>
        <w:contextualSpacing/>
        <w:rPr>
          <w:rFonts w:ascii="Times New Roman" w:hAnsi="Times New Roman"/>
          <w:b/>
          <w:sz w:val="28"/>
          <w:szCs w:val="28"/>
          <w:lang w:val="en-US"/>
        </w:rPr>
      </w:pPr>
      <w:r w:rsidRPr="00C51B40">
        <w:rPr>
          <w:rFonts w:ascii="Times New Roman" w:hAnsi="Times New Roman"/>
          <w:b/>
          <w:sz w:val="28"/>
          <w:szCs w:val="28"/>
          <w:lang w:val="en-US"/>
        </w:rPr>
        <w:t>Các sản phẩm cho Assignment 2</w:t>
      </w:r>
    </w:p>
    <w:p w:rsidR="00DA05F3" w:rsidRPr="00C51B40" w:rsidRDefault="00DA05F3" w:rsidP="009B1642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i/>
          <w:lang w:val="en-US"/>
        </w:rPr>
        <w:t>Hard copy</w:t>
      </w:r>
      <w:r w:rsidRPr="00C51B40">
        <w:rPr>
          <w:rFonts w:ascii="Times New Roman" w:hAnsi="Times New Roman"/>
          <w:lang w:val="en-US"/>
        </w:rPr>
        <w:t>: báo cáo BTL 2</w:t>
      </w:r>
    </w:p>
    <w:p w:rsidR="00DA05F3" w:rsidRPr="00C51B40" w:rsidRDefault="00DA05F3" w:rsidP="009B1642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i/>
          <w:lang w:val="en-US"/>
        </w:rPr>
        <w:t>Soft copy</w:t>
      </w:r>
      <w:r w:rsidRPr="00C51B40">
        <w:rPr>
          <w:rFonts w:ascii="Times New Roman" w:hAnsi="Times New Roman"/>
          <w:lang w:val="en-US"/>
        </w:rPr>
        <w:t>:</w:t>
      </w:r>
    </w:p>
    <w:p w:rsidR="00DA05F3" w:rsidRPr="00C51B40" w:rsidRDefault="00DA05F3" w:rsidP="00E4505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Báo cáo (file Word)</w:t>
      </w:r>
    </w:p>
    <w:p w:rsidR="00DA05F3" w:rsidRPr="00C51B40" w:rsidRDefault="00DA05F3" w:rsidP="009B1642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Các file script dùng để:</w:t>
      </w:r>
    </w:p>
    <w:p w:rsidR="00DA05F3" w:rsidRPr="00C51B40" w:rsidRDefault="00DA05F3" w:rsidP="009B1642">
      <w:pPr>
        <w:pStyle w:val="ListParagraph"/>
        <w:numPr>
          <w:ilvl w:val="1"/>
          <w:numId w:val="31"/>
        </w:numPr>
        <w:spacing w:after="0" w:line="360" w:lineRule="auto"/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Tạo CSDL</w:t>
      </w:r>
    </w:p>
    <w:p w:rsidR="00DA05F3" w:rsidRPr="00C51B40" w:rsidRDefault="00DA05F3" w:rsidP="009B1642">
      <w:pPr>
        <w:pStyle w:val="ListParagraph"/>
        <w:numPr>
          <w:ilvl w:val="1"/>
          <w:numId w:val="31"/>
        </w:numPr>
        <w:spacing w:after="0" w:line="360" w:lineRule="auto"/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Insert dữ liệu</w:t>
      </w:r>
    </w:p>
    <w:p w:rsidR="00DA05F3" w:rsidRPr="00C51B40" w:rsidRDefault="00DA05F3" w:rsidP="009B1642">
      <w:pPr>
        <w:pStyle w:val="ListParagraph"/>
        <w:numPr>
          <w:ilvl w:val="1"/>
          <w:numId w:val="31"/>
        </w:numPr>
        <w:spacing w:after="0" w:line="360" w:lineRule="auto"/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Tạo các trigger, store procedure, function</w:t>
      </w:r>
    </w:p>
    <w:p w:rsidR="00DA05F3" w:rsidRPr="00C51B40" w:rsidRDefault="00DA05F3" w:rsidP="009B1642">
      <w:pPr>
        <w:pStyle w:val="ListParagraph"/>
        <w:numPr>
          <w:ilvl w:val="1"/>
          <w:numId w:val="31"/>
        </w:numPr>
        <w:spacing w:after="0" w:line="360" w:lineRule="auto"/>
        <w:ind w:left="1080"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Thao tác trên CSDL</w:t>
      </w:r>
    </w:p>
    <w:p w:rsidR="00DA05F3" w:rsidRPr="00C51B40" w:rsidRDefault="00DA05F3" w:rsidP="009B1642">
      <w:pPr>
        <w:spacing w:after="0" w:line="360" w:lineRule="auto"/>
        <w:contextualSpacing/>
        <w:rPr>
          <w:rFonts w:ascii="Times New Roman" w:hAnsi="Times New Roman"/>
          <w:lang w:val="en-US"/>
        </w:rPr>
      </w:pPr>
      <w:r w:rsidRPr="00C51B40">
        <w:rPr>
          <w:rFonts w:ascii="Times New Roman" w:hAnsi="Times New Roman"/>
          <w:lang w:val="en-US"/>
        </w:rPr>
        <w:t>========================================================================</w:t>
      </w:r>
    </w:p>
    <w:p w:rsidR="00DA05F3" w:rsidRPr="00C51B40" w:rsidRDefault="00DA05F3" w:rsidP="007701B1">
      <w:pPr>
        <w:jc w:val="center"/>
        <w:rPr>
          <w:rFonts w:ascii="Times New Roman" w:hAnsi="Times New Roman"/>
          <w:b/>
          <w:sz w:val="36"/>
          <w:szCs w:val="36"/>
        </w:rPr>
      </w:pPr>
      <w:r w:rsidRPr="00C51B40">
        <w:rPr>
          <w:rFonts w:ascii="Times New Roman" w:hAnsi="Times New Roman"/>
          <w:b/>
          <w:sz w:val="36"/>
          <w:szCs w:val="36"/>
        </w:rPr>
        <w:t>Hết</w:t>
      </w:r>
    </w:p>
    <w:p w:rsidR="00DA05F3" w:rsidRPr="00C51B40" w:rsidRDefault="00DA05F3" w:rsidP="007701B1">
      <w:pPr>
        <w:jc w:val="center"/>
        <w:rPr>
          <w:rFonts w:ascii="Times New Roman" w:hAnsi="Times New Roman"/>
        </w:rPr>
      </w:pPr>
    </w:p>
    <w:sectPr w:rsidR="00DA05F3" w:rsidRPr="00C51B40" w:rsidSect="004E6B6C">
      <w:headerReference w:type="default" r:id="rId9"/>
      <w:footerReference w:type="default" r:id="rId10"/>
      <w:pgSz w:w="11906" w:h="16838" w:code="9"/>
      <w:pgMar w:top="187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5F3" w:rsidRDefault="00DA05F3" w:rsidP="00EC31B3">
      <w:pPr>
        <w:spacing w:after="0" w:line="240" w:lineRule="auto"/>
      </w:pPr>
      <w:r>
        <w:separator/>
      </w:r>
    </w:p>
  </w:endnote>
  <w:endnote w:type="continuationSeparator" w:id="0">
    <w:p w:rsidR="00DA05F3" w:rsidRDefault="00DA05F3" w:rsidP="00EC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5F3" w:rsidRPr="004E6B6C" w:rsidRDefault="00DA05F3" w:rsidP="003F5F76">
    <w:pPr>
      <w:pStyle w:val="Footer"/>
      <w:tabs>
        <w:tab w:val="clear" w:pos="4513"/>
      </w:tabs>
      <w:rPr>
        <w:rFonts w:ascii="Times New Roman" w:hAnsi="Times New Roman"/>
        <w:lang w:val="en-US"/>
      </w:rPr>
    </w:pPr>
    <w:r w:rsidRPr="004E6B6C">
      <w:rPr>
        <w:rFonts w:ascii="Times New Roman" w:hAnsi="Times New Roman"/>
        <w:lang w:val="en-US"/>
      </w:rPr>
      <w:t>Khoa Khoa H</w:t>
    </w:r>
    <w:r w:rsidRPr="004E6B6C">
      <w:rPr>
        <w:rFonts w:ascii="Times New Roman" w:hAnsi="Times New Roman" w:cs="Arial"/>
        <w:lang w:val="en-US"/>
      </w:rPr>
      <w:t>ọ</w:t>
    </w:r>
    <w:r w:rsidRPr="004E6B6C">
      <w:rPr>
        <w:rFonts w:ascii="Times New Roman" w:hAnsi="Times New Roman"/>
        <w:lang w:val="en-US"/>
      </w:rPr>
      <w:t>c Và K</w:t>
    </w:r>
    <w:r w:rsidRPr="004E6B6C">
      <w:rPr>
        <w:rFonts w:ascii="Times New Roman" w:hAnsi="Times New Roman" w:cs="Arial"/>
        <w:lang w:val="en-US"/>
      </w:rPr>
      <w:t>ỹ</w:t>
    </w:r>
    <w:r w:rsidRPr="004E6B6C">
      <w:rPr>
        <w:rFonts w:ascii="Times New Roman" w:hAnsi="Times New Roman"/>
        <w:lang w:val="en-US"/>
      </w:rPr>
      <w:t xml:space="preserve"> Thu</w:t>
    </w:r>
    <w:r w:rsidRPr="004E6B6C">
      <w:rPr>
        <w:rFonts w:ascii="Times New Roman" w:hAnsi="Times New Roman" w:cs="Arial"/>
        <w:lang w:val="en-US"/>
      </w:rPr>
      <w:t>ậ</w:t>
    </w:r>
    <w:r w:rsidRPr="004E6B6C">
      <w:rPr>
        <w:rFonts w:ascii="Times New Roman" w:hAnsi="Times New Roman"/>
        <w:lang w:val="en-US"/>
      </w:rPr>
      <w:t>t Máy Tính</w:t>
    </w:r>
    <w:r w:rsidRPr="004E6B6C">
      <w:rPr>
        <w:rFonts w:ascii="Times New Roman" w:hAnsi="Times New Roman"/>
        <w:lang w:val="en-US"/>
      </w:rPr>
      <w:tab/>
      <w:t xml:space="preserve">Page </w:t>
    </w:r>
    <w:r w:rsidRPr="004E6B6C">
      <w:rPr>
        <w:rFonts w:ascii="Times New Roman" w:hAnsi="Times New Roman"/>
        <w:lang w:val="en-US"/>
      </w:rPr>
      <w:fldChar w:fldCharType="begin"/>
    </w:r>
    <w:r w:rsidRPr="004E6B6C">
      <w:rPr>
        <w:rFonts w:ascii="Times New Roman" w:hAnsi="Times New Roman"/>
        <w:lang w:val="en-US"/>
      </w:rPr>
      <w:instrText xml:space="preserve"> PAGE </w:instrText>
    </w:r>
    <w:r w:rsidRPr="004E6B6C"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noProof/>
        <w:lang w:val="en-US"/>
      </w:rPr>
      <w:t>2</w:t>
    </w:r>
    <w:r w:rsidRPr="004E6B6C">
      <w:rPr>
        <w:rFonts w:ascii="Times New Roman" w:hAnsi="Times New Roman"/>
        <w:lang w:val="en-US"/>
      </w:rPr>
      <w:fldChar w:fldCharType="end"/>
    </w:r>
    <w:r w:rsidRPr="004E6B6C">
      <w:rPr>
        <w:rFonts w:ascii="Times New Roman" w:hAnsi="Times New Roman"/>
        <w:lang w:val="en-US"/>
      </w:rPr>
      <w:t xml:space="preserve"> of </w:t>
    </w:r>
    <w:r w:rsidRPr="004E6B6C">
      <w:rPr>
        <w:rFonts w:ascii="Times New Roman" w:hAnsi="Times New Roman"/>
        <w:lang w:val="en-US"/>
      </w:rPr>
      <w:fldChar w:fldCharType="begin"/>
    </w:r>
    <w:r w:rsidRPr="004E6B6C">
      <w:rPr>
        <w:rFonts w:ascii="Times New Roman" w:hAnsi="Times New Roman"/>
        <w:lang w:val="en-US"/>
      </w:rPr>
      <w:instrText xml:space="preserve"> NUMPAGES </w:instrText>
    </w:r>
    <w:r w:rsidRPr="004E6B6C"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noProof/>
        <w:lang w:val="en-US"/>
      </w:rPr>
      <w:t>35</w:t>
    </w:r>
    <w:r w:rsidRPr="004E6B6C">
      <w:rPr>
        <w:rFonts w:ascii="Times New Roman" w:hAnsi="Times New Roman"/>
        <w:lang w:val="en-US"/>
      </w:rPr>
      <w:fldChar w:fldCharType="end"/>
    </w:r>
  </w:p>
  <w:p w:rsidR="00DA05F3" w:rsidRPr="004E6B6C" w:rsidRDefault="00DA05F3">
    <w:pPr>
      <w:pStyle w:val="Footer"/>
      <w:rPr>
        <w:rFonts w:ascii="Times New Roman" w:hAnsi="Times New Roman"/>
        <w:b/>
        <w:lang w:val="en-US"/>
      </w:rPr>
    </w:pPr>
    <w:r w:rsidRPr="004E6B6C">
      <w:rPr>
        <w:rFonts w:ascii="Times New Roman" w:hAnsi="Times New Roman"/>
        <w:lang w:val="en-US"/>
      </w:rPr>
      <w:t>B</w:t>
    </w:r>
    <w:r w:rsidRPr="004E6B6C">
      <w:rPr>
        <w:rFonts w:ascii="Times New Roman" w:hAnsi="Times New Roman" w:cs="Arial"/>
        <w:lang w:val="en-US"/>
      </w:rPr>
      <w:t>ộ</w:t>
    </w:r>
    <w:r w:rsidRPr="004E6B6C">
      <w:rPr>
        <w:rFonts w:ascii="Times New Roman" w:hAnsi="Times New Roman"/>
        <w:lang w:val="en-US"/>
      </w:rPr>
      <w:t xml:space="preserve"> Môn H</w:t>
    </w:r>
    <w:r w:rsidRPr="004E6B6C">
      <w:rPr>
        <w:rFonts w:ascii="Times New Roman" w:hAnsi="Times New Roman" w:cs="Arial"/>
        <w:lang w:val="en-US"/>
      </w:rPr>
      <w:t>ệ</w:t>
    </w:r>
    <w:r w:rsidRPr="004E6B6C">
      <w:rPr>
        <w:rFonts w:ascii="Times New Roman" w:hAnsi="Times New Roman"/>
        <w:lang w:val="en-US"/>
      </w:rPr>
      <w:t xml:space="preserve"> Th</w:t>
    </w:r>
    <w:r w:rsidRPr="004E6B6C">
      <w:rPr>
        <w:rFonts w:ascii="Times New Roman" w:hAnsi="Times New Roman" w:cs="Arial"/>
        <w:lang w:val="en-US"/>
      </w:rPr>
      <w:t>ố</w:t>
    </w:r>
    <w:r w:rsidRPr="004E6B6C">
      <w:rPr>
        <w:rFonts w:ascii="Times New Roman" w:hAnsi="Times New Roman"/>
        <w:lang w:val="en-US"/>
      </w:rPr>
      <w:t>ng Thông Tin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5F3" w:rsidRDefault="00DA05F3" w:rsidP="00EC31B3">
      <w:pPr>
        <w:spacing w:after="0" w:line="240" w:lineRule="auto"/>
      </w:pPr>
      <w:r>
        <w:separator/>
      </w:r>
    </w:p>
  </w:footnote>
  <w:footnote w:type="continuationSeparator" w:id="0">
    <w:p w:rsidR="00DA05F3" w:rsidRDefault="00DA05F3" w:rsidP="00EC3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5F3" w:rsidRDefault="00DA05F3" w:rsidP="00BB386F">
    <w:pPr>
      <w:pStyle w:val="Header"/>
      <w:jc w:val="center"/>
      <w:rPr>
        <w:rFonts w:ascii="Arial" w:hAnsi="Arial" w:cs="Arial"/>
        <w:lang w:val="en-US"/>
      </w:rPr>
    </w:pPr>
    <w:r w:rsidRPr="004E6B6C">
      <w:rPr>
        <w:rFonts w:ascii="Arial" w:hAnsi="Arial" w:cs="Arial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0.75pt;height:30.75pt">
          <v:imagedata r:id="rId1" o:title=""/>
        </v:shape>
      </w:pict>
    </w:r>
  </w:p>
  <w:p w:rsidR="00DA05F3" w:rsidRPr="00BB386F" w:rsidRDefault="00DA05F3" w:rsidP="00BB386F">
    <w:pPr>
      <w:pStyle w:val="Header"/>
      <w:jc w:val="center"/>
      <w:rPr>
        <w:rFonts w:ascii="Times New Roman" w:hAnsi="Times New Roman" w:cs="Arial"/>
        <w:lang w:val="en-US"/>
      </w:rPr>
    </w:pPr>
    <w:r w:rsidRPr="004E6B6C">
      <w:rPr>
        <w:rFonts w:ascii="Times New Roman" w:hAnsi="Times New Roman"/>
      </w:rPr>
      <w:t>Tr</w:t>
    </w:r>
    <w:r>
      <w:rPr>
        <w:rFonts w:ascii="Times New Roman" w:hAnsi="Times New Roman" w:cs="Arial"/>
        <w:lang w:val="vi-VN"/>
      </w:rPr>
      <w:t>ường Đại học Bách Khoa</w:t>
    </w:r>
  </w:p>
  <w:p w:rsidR="00DA05F3" w:rsidRPr="004E6B6C" w:rsidRDefault="00DA05F3" w:rsidP="00BB386F">
    <w:pPr>
      <w:pStyle w:val="Header"/>
      <w:rPr>
        <w:rFonts w:ascii="Arial" w:hAnsi="Arial" w:cs="Arial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401E"/>
    <w:multiLevelType w:val="hybridMultilevel"/>
    <w:tmpl w:val="E3B4F9B8"/>
    <w:lvl w:ilvl="0" w:tplc="3654A8D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7F20100"/>
    <w:multiLevelType w:val="hybridMultilevel"/>
    <w:tmpl w:val="179C1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56D8E"/>
    <w:multiLevelType w:val="hybridMultilevel"/>
    <w:tmpl w:val="63A08774"/>
    <w:lvl w:ilvl="0" w:tplc="7A381204">
      <w:numFmt w:val="bullet"/>
      <w:lvlText w:val="-"/>
      <w:lvlJc w:val="left"/>
      <w:pPr>
        <w:ind w:left="648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>
    <w:nsid w:val="0C2B72D4"/>
    <w:multiLevelType w:val="hybridMultilevel"/>
    <w:tmpl w:val="89EC8C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368E3FC">
      <w:start w:val="1"/>
      <w:numFmt w:val="lowerRoman"/>
      <w:lvlText w:val="%2."/>
      <w:lvlJc w:val="left"/>
      <w:pPr>
        <w:ind w:left="1800" w:hanging="7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87B617A"/>
    <w:multiLevelType w:val="hybridMultilevel"/>
    <w:tmpl w:val="B9C8AEAE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94A504B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B5F4DD0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287312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cs="Times New Roman"/>
      </w:rPr>
    </w:lvl>
    <w:lvl w:ilvl="1" w:tplc="B5F4DD0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EBD7D3F"/>
    <w:multiLevelType w:val="hybridMultilevel"/>
    <w:tmpl w:val="486A9538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0064645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B5F4DD0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4423745"/>
    <w:multiLevelType w:val="hybridMultilevel"/>
    <w:tmpl w:val="9C0C0E64"/>
    <w:lvl w:ilvl="0" w:tplc="95101950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68C24BF0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44640F2"/>
    <w:multiLevelType w:val="hybridMultilevel"/>
    <w:tmpl w:val="A7D65BA2"/>
    <w:lvl w:ilvl="0" w:tplc="2072180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7A38120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41F21"/>
    <w:multiLevelType w:val="hybridMultilevel"/>
    <w:tmpl w:val="89EC8C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368E3FC">
      <w:start w:val="1"/>
      <w:numFmt w:val="lowerRoman"/>
      <w:lvlText w:val="%2."/>
      <w:lvlJc w:val="left"/>
      <w:pPr>
        <w:ind w:left="1800" w:hanging="7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8934FF6"/>
    <w:multiLevelType w:val="hybridMultilevel"/>
    <w:tmpl w:val="CAE41510"/>
    <w:lvl w:ilvl="0" w:tplc="04090017">
      <w:start w:val="1"/>
      <w:numFmt w:val="lowerLetter"/>
      <w:lvlText w:val="%1)"/>
      <w:lvlJc w:val="left"/>
      <w:pPr>
        <w:ind w:left="16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2DF01289"/>
    <w:multiLevelType w:val="hybridMultilevel"/>
    <w:tmpl w:val="8744CE26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77B207F"/>
    <w:multiLevelType w:val="hybridMultilevel"/>
    <w:tmpl w:val="486A9538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E576C6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B5F4DD0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CBA5DE6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cs="Times New Roman"/>
      </w:rPr>
    </w:lvl>
    <w:lvl w:ilvl="1" w:tplc="B5F4DD06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3EA6241C"/>
    <w:multiLevelType w:val="hybridMultilevel"/>
    <w:tmpl w:val="00B43B88"/>
    <w:lvl w:ilvl="0" w:tplc="08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8">
    <w:nsid w:val="4A5D076B"/>
    <w:multiLevelType w:val="hybridMultilevel"/>
    <w:tmpl w:val="8996DD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C1B66BC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B5F4DD0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F1761A9"/>
    <w:multiLevelType w:val="hybridMultilevel"/>
    <w:tmpl w:val="BA8A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0383B97"/>
    <w:multiLevelType w:val="hybridMultilevel"/>
    <w:tmpl w:val="C2B4132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cs="Times New Roman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554A4E8E"/>
    <w:multiLevelType w:val="hybridMultilevel"/>
    <w:tmpl w:val="95EE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555F1A"/>
    <w:multiLevelType w:val="hybridMultilevel"/>
    <w:tmpl w:val="CA50DB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5B8383F"/>
    <w:multiLevelType w:val="hybridMultilevel"/>
    <w:tmpl w:val="1FD804A2"/>
    <w:lvl w:ilvl="0" w:tplc="7A38120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5A7F52"/>
    <w:multiLevelType w:val="hybridMultilevel"/>
    <w:tmpl w:val="FE38618C"/>
    <w:lvl w:ilvl="0" w:tplc="2072180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446670"/>
    <w:multiLevelType w:val="hybridMultilevel"/>
    <w:tmpl w:val="51D4A30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58E108F2"/>
    <w:multiLevelType w:val="hybridMultilevel"/>
    <w:tmpl w:val="BEB6D78C"/>
    <w:lvl w:ilvl="0" w:tplc="ACD882A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B01066B"/>
    <w:multiLevelType w:val="hybridMultilevel"/>
    <w:tmpl w:val="59F8F6A6"/>
    <w:lvl w:ilvl="0" w:tplc="E4F8B5FC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E077146"/>
    <w:multiLevelType w:val="hybridMultilevel"/>
    <w:tmpl w:val="B442E86A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E081CF8"/>
    <w:multiLevelType w:val="hybridMultilevel"/>
    <w:tmpl w:val="2744AB9A"/>
    <w:lvl w:ilvl="0" w:tplc="7A38120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807D57"/>
    <w:multiLevelType w:val="hybridMultilevel"/>
    <w:tmpl w:val="8AD8E21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DD4124"/>
    <w:multiLevelType w:val="hybridMultilevel"/>
    <w:tmpl w:val="B9C8AEAE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D1E5FF8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B5F4DD0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DD2F03"/>
    <w:multiLevelType w:val="hybridMultilevel"/>
    <w:tmpl w:val="824E49DE"/>
    <w:lvl w:ilvl="0" w:tplc="B786334E">
      <w:start w:val="2"/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5">
    <w:nsid w:val="77776ACA"/>
    <w:multiLevelType w:val="hybridMultilevel"/>
    <w:tmpl w:val="9C0C0E64"/>
    <w:lvl w:ilvl="0" w:tplc="95101950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68C24BF0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7A514B27"/>
    <w:multiLevelType w:val="hybridMultilevel"/>
    <w:tmpl w:val="93E09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D347C7C"/>
    <w:multiLevelType w:val="hybridMultilevel"/>
    <w:tmpl w:val="06CC28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7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6"/>
  </w:num>
  <w:num w:numId="20">
    <w:abstractNumId w:val="8"/>
  </w:num>
  <w:num w:numId="21">
    <w:abstractNumId w:val="5"/>
  </w:num>
  <w:num w:numId="22">
    <w:abstractNumId w:val="3"/>
  </w:num>
  <w:num w:numId="23">
    <w:abstractNumId w:val="7"/>
  </w:num>
  <w:num w:numId="24">
    <w:abstractNumId w:val="14"/>
  </w:num>
  <w:num w:numId="25">
    <w:abstractNumId w:val="32"/>
  </w:num>
  <w:num w:numId="26">
    <w:abstractNumId w:val="19"/>
  </w:num>
  <w:num w:numId="27">
    <w:abstractNumId w:val="25"/>
  </w:num>
  <w:num w:numId="28">
    <w:abstractNumId w:val="31"/>
  </w:num>
  <w:num w:numId="29">
    <w:abstractNumId w:val="1"/>
  </w:num>
  <w:num w:numId="30">
    <w:abstractNumId w:val="24"/>
  </w:num>
  <w:num w:numId="31">
    <w:abstractNumId w:val="10"/>
  </w:num>
  <w:num w:numId="32">
    <w:abstractNumId w:val="2"/>
  </w:num>
  <w:num w:numId="33">
    <w:abstractNumId w:val="12"/>
  </w:num>
  <w:num w:numId="34">
    <w:abstractNumId w:val="34"/>
  </w:num>
  <w:num w:numId="35">
    <w:abstractNumId w:val="22"/>
  </w:num>
  <w:num w:numId="36">
    <w:abstractNumId w:val="29"/>
  </w:num>
  <w:num w:numId="37">
    <w:abstractNumId w:val="13"/>
  </w:num>
  <w:num w:numId="38">
    <w:abstractNumId w:val="4"/>
  </w:num>
  <w:num w:numId="39">
    <w:abstractNumId w:val="26"/>
  </w:num>
  <w:num w:numId="40">
    <w:abstractNumId w:val="0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CB7"/>
    <w:rsid w:val="00012F9B"/>
    <w:rsid w:val="00034345"/>
    <w:rsid w:val="00046DA8"/>
    <w:rsid w:val="0004784A"/>
    <w:rsid w:val="00065E55"/>
    <w:rsid w:val="000744AF"/>
    <w:rsid w:val="000A3E98"/>
    <w:rsid w:val="000F2777"/>
    <w:rsid w:val="000F434A"/>
    <w:rsid w:val="000F70B3"/>
    <w:rsid w:val="00103F7E"/>
    <w:rsid w:val="00121680"/>
    <w:rsid w:val="001369F3"/>
    <w:rsid w:val="00153F83"/>
    <w:rsid w:val="00154BF4"/>
    <w:rsid w:val="001560BB"/>
    <w:rsid w:val="00163D3B"/>
    <w:rsid w:val="00173D12"/>
    <w:rsid w:val="001963E3"/>
    <w:rsid w:val="001A6EBA"/>
    <w:rsid w:val="001B5DC0"/>
    <w:rsid w:val="001D2A42"/>
    <w:rsid w:val="001D4A49"/>
    <w:rsid w:val="001E1C40"/>
    <w:rsid w:val="001E464F"/>
    <w:rsid w:val="001F02CF"/>
    <w:rsid w:val="0020783B"/>
    <w:rsid w:val="00213278"/>
    <w:rsid w:val="00213F66"/>
    <w:rsid w:val="002262D5"/>
    <w:rsid w:val="002300D7"/>
    <w:rsid w:val="00292997"/>
    <w:rsid w:val="002962A6"/>
    <w:rsid w:val="002B0E2E"/>
    <w:rsid w:val="002B501E"/>
    <w:rsid w:val="003019CB"/>
    <w:rsid w:val="0031165B"/>
    <w:rsid w:val="0031648F"/>
    <w:rsid w:val="0033677D"/>
    <w:rsid w:val="00343B01"/>
    <w:rsid w:val="0034785A"/>
    <w:rsid w:val="00350A05"/>
    <w:rsid w:val="0035735F"/>
    <w:rsid w:val="00365616"/>
    <w:rsid w:val="00372D7A"/>
    <w:rsid w:val="00375E12"/>
    <w:rsid w:val="003A0471"/>
    <w:rsid w:val="003A06A9"/>
    <w:rsid w:val="003A2091"/>
    <w:rsid w:val="003A7722"/>
    <w:rsid w:val="003C2654"/>
    <w:rsid w:val="003C788A"/>
    <w:rsid w:val="003D630B"/>
    <w:rsid w:val="003E07E6"/>
    <w:rsid w:val="003E3D82"/>
    <w:rsid w:val="003F5F76"/>
    <w:rsid w:val="004305D2"/>
    <w:rsid w:val="004318A9"/>
    <w:rsid w:val="00432292"/>
    <w:rsid w:val="00435A7D"/>
    <w:rsid w:val="00437DC8"/>
    <w:rsid w:val="004541FD"/>
    <w:rsid w:val="00470357"/>
    <w:rsid w:val="004979F6"/>
    <w:rsid w:val="004B00DB"/>
    <w:rsid w:val="004B0BD4"/>
    <w:rsid w:val="004B45B5"/>
    <w:rsid w:val="004C5B22"/>
    <w:rsid w:val="004D3824"/>
    <w:rsid w:val="004E6B6C"/>
    <w:rsid w:val="005025B1"/>
    <w:rsid w:val="00505265"/>
    <w:rsid w:val="00512430"/>
    <w:rsid w:val="005142AD"/>
    <w:rsid w:val="0052310E"/>
    <w:rsid w:val="00532261"/>
    <w:rsid w:val="00553BA7"/>
    <w:rsid w:val="00555041"/>
    <w:rsid w:val="00584914"/>
    <w:rsid w:val="0058569D"/>
    <w:rsid w:val="00592576"/>
    <w:rsid w:val="00592C55"/>
    <w:rsid w:val="005A6EBD"/>
    <w:rsid w:val="005B1ADF"/>
    <w:rsid w:val="005C179F"/>
    <w:rsid w:val="005C4942"/>
    <w:rsid w:val="005D1472"/>
    <w:rsid w:val="005D4413"/>
    <w:rsid w:val="005E3325"/>
    <w:rsid w:val="005E7BCE"/>
    <w:rsid w:val="005F6B82"/>
    <w:rsid w:val="00601B1D"/>
    <w:rsid w:val="00603113"/>
    <w:rsid w:val="006215E6"/>
    <w:rsid w:val="006218E1"/>
    <w:rsid w:val="006306BC"/>
    <w:rsid w:val="00630F07"/>
    <w:rsid w:val="00632912"/>
    <w:rsid w:val="006366A3"/>
    <w:rsid w:val="00643A41"/>
    <w:rsid w:val="00666F0A"/>
    <w:rsid w:val="0069638E"/>
    <w:rsid w:val="006967E0"/>
    <w:rsid w:val="006A4010"/>
    <w:rsid w:val="006B0B44"/>
    <w:rsid w:val="006B12B9"/>
    <w:rsid w:val="006B2119"/>
    <w:rsid w:val="006B7280"/>
    <w:rsid w:val="006C5C4B"/>
    <w:rsid w:val="006E2CB7"/>
    <w:rsid w:val="006E5A99"/>
    <w:rsid w:val="007313A4"/>
    <w:rsid w:val="00737A32"/>
    <w:rsid w:val="0074400B"/>
    <w:rsid w:val="007449F1"/>
    <w:rsid w:val="00747DAE"/>
    <w:rsid w:val="00750DB5"/>
    <w:rsid w:val="00753712"/>
    <w:rsid w:val="007555F1"/>
    <w:rsid w:val="007622EE"/>
    <w:rsid w:val="007701B1"/>
    <w:rsid w:val="007909A5"/>
    <w:rsid w:val="007A4FCF"/>
    <w:rsid w:val="007B06D6"/>
    <w:rsid w:val="007C1404"/>
    <w:rsid w:val="007C31A3"/>
    <w:rsid w:val="007C6863"/>
    <w:rsid w:val="007E499C"/>
    <w:rsid w:val="0081313B"/>
    <w:rsid w:val="00822A49"/>
    <w:rsid w:val="0082752D"/>
    <w:rsid w:val="0085157C"/>
    <w:rsid w:val="008527B2"/>
    <w:rsid w:val="00866D1D"/>
    <w:rsid w:val="00892479"/>
    <w:rsid w:val="008D09A7"/>
    <w:rsid w:val="008F5785"/>
    <w:rsid w:val="0090717C"/>
    <w:rsid w:val="00943419"/>
    <w:rsid w:val="0094508F"/>
    <w:rsid w:val="00971354"/>
    <w:rsid w:val="0099001C"/>
    <w:rsid w:val="00990E63"/>
    <w:rsid w:val="00993202"/>
    <w:rsid w:val="00997988"/>
    <w:rsid w:val="009A51B7"/>
    <w:rsid w:val="009B1642"/>
    <w:rsid w:val="009B2666"/>
    <w:rsid w:val="009D1C85"/>
    <w:rsid w:val="00A14288"/>
    <w:rsid w:val="00A16972"/>
    <w:rsid w:val="00A17DF0"/>
    <w:rsid w:val="00A55163"/>
    <w:rsid w:val="00A748EB"/>
    <w:rsid w:val="00A878D0"/>
    <w:rsid w:val="00AA7C3A"/>
    <w:rsid w:val="00AB2A36"/>
    <w:rsid w:val="00AC1719"/>
    <w:rsid w:val="00AC4CEB"/>
    <w:rsid w:val="00AF7E0C"/>
    <w:rsid w:val="00B122D7"/>
    <w:rsid w:val="00B16825"/>
    <w:rsid w:val="00B27049"/>
    <w:rsid w:val="00B41B4A"/>
    <w:rsid w:val="00B448DC"/>
    <w:rsid w:val="00B51BC1"/>
    <w:rsid w:val="00B608C5"/>
    <w:rsid w:val="00B838AA"/>
    <w:rsid w:val="00B91E6D"/>
    <w:rsid w:val="00B962E1"/>
    <w:rsid w:val="00B978C4"/>
    <w:rsid w:val="00BA25AB"/>
    <w:rsid w:val="00BA7FB6"/>
    <w:rsid w:val="00BB386F"/>
    <w:rsid w:val="00BB5216"/>
    <w:rsid w:val="00BE67A7"/>
    <w:rsid w:val="00C07D54"/>
    <w:rsid w:val="00C16C26"/>
    <w:rsid w:val="00C31DBC"/>
    <w:rsid w:val="00C33CAA"/>
    <w:rsid w:val="00C479D3"/>
    <w:rsid w:val="00C51B40"/>
    <w:rsid w:val="00C5344C"/>
    <w:rsid w:val="00C67588"/>
    <w:rsid w:val="00C73EB0"/>
    <w:rsid w:val="00C9527B"/>
    <w:rsid w:val="00C962F8"/>
    <w:rsid w:val="00C96E70"/>
    <w:rsid w:val="00CA0AAB"/>
    <w:rsid w:val="00CB0491"/>
    <w:rsid w:val="00CD30BC"/>
    <w:rsid w:val="00CD6805"/>
    <w:rsid w:val="00CE1368"/>
    <w:rsid w:val="00CE1D24"/>
    <w:rsid w:val="00CF4A19"/>
    <w:rsid w:val="00CF7F7A"/>
    <w:rsid w:val="00D003DB"/>
    <w:rsid w:val="00D04414"/>
    <w:rsid w:val="00D31D04"/>
    <w:rsid w:val="00D43602"/>
    <w:rsid w:val="00D61BAF"/>
    <w:rsid w:val="00DA05F3"/>
    <w:rsid w:val="00DA2CD2"/>
    <w:rsid w:val="00DA61D9"/>
    <w:rsid w:val="00DB47ED"/>
    <w:rsid w:val="00DD031C"/>
    <w:rsid w:val="00DE5B1F"/>
    <w:rsid w:val="00DF04CA"/>
    <w:rsid w:val="00DF73E7"/>
    <w:rsid w:val="00E00B0F"/>
    <w:rsid w:val="00E011FF"/>
    <w:rsid w:val="00E036C7"/>
    <w:rsid w:val="00E069DB"/>
    <w:rsid w:val="00E11B71"/>
    <w:rsid w:val="00E14BC9"/>
    <w:rsid w:val="00E16D5B"/>
    <w:rsid w:val="00E20ACF"/>
    <w:rsid w:val="00E42D21"/>
    <w:rsid w:val="00E45055"/>
    <w:rsid w:val="00E46CAE"/>
    <w:rsid w:val="00E552BB"/>
    <w:rsid w:val="00E62E21"/>
    <w:rsid w:val="00E66571"/>
    <w:rsid w:val="00E735E7"/>
    <w:rsid w:val="00E73E78"/>
    <w:rsid w:val="00E7688A"/>
    <w:rsid w:val="00E7719B"/>
    <w:rsid w:val="00E85841"/>
    <w:rsid w:val="00E86D0A"/>
    <w:rsid w:val="00EA4D7C"/>
    <w:rsid w:val="00EC2A72"/>
    <w:rsid w:val="00EC31B3"/>
    <w:rsid w:val="00EC3E19"/>
    <w:rsid w:val="00EC428B"/>
    <w:rsid w:val="00EE7DDF"/>
    <w:rsid w:val="00EF1B4F"/>
    <w:rsid w:val="00EF6D58"/>
    <w:rsid w:val="00F065B7"/>
    <w:rsid w:val="00F10D91"/>
    <w:rsid w:val="00F24D20"/>
    <w:rsid w:val="00F35DAF"/>
    <w:rsid w:val="00F37023"/>
    <w:rsid w:val="00F61AB4"/>
    <w:rsid w:val="00F67C51"/>
    <w:rsid w:val="00F84B3B"/>
    <w:rsid w:val="00FA7DA3"/>
    <w:rsid w:val="00FB444B"/>
    <w:rsid w:val="00FC1DB2"/>
    <w:rsid w:val="00FD58DB"/>
    <w:rsid w:val="00FE11B2"/>
    <w:rsid w:val="00FE5ADC"/>
    <w:rsid w:val="00FF1964"/>
    <w:rsid w:val="00FF7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04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555F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555F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555F1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555F1"/>
    <w:rPr>
      <w:rFonts w:ascii="Cambria" w:hAnsi="Cambria" w:cs="Times New Roman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99"/>
    <w:qFormat/>
    <w:rsid w:val="007555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C3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C31B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3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C31B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96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6E7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99"/>
    <w:semiHidden/>
    <w:locked/>
    <w:rsid w:val="00E011FF"/>
  </w:style>
  <w:style w:type="paragraph" w:styleId="TOC2">
    <w:name w:val="toc 2"/>
    <w:basedOn w:val="Normal"/>
    <w:next w:val="Normal"/>
    <w:autoRedefine/>
    <w:uiPriority w:val="99"/>
    <w:semiHidden/>
    <w:locked/>
    <w:rsid w:val="00E011FF"/>
    <w:pPr>
      <w:ind w:left="220"/>
    </w:pPr>
  </w:style>
  <w:style w:type="character" w:styleId="Hyperlink">
    <w:name w:val="Hyperlink"/>
    <w:basedOn w:val="DefaultParagraphFont"/>
    <w:uiPriority w:val="99"/>
    <w:rsid w:val="00E011FF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E011F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9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442</TotalTime>
  <Pages>35</Pages>
  <Words>4978</Words>
  <Characters>28377</Characters>
  <Application>Microsoft Office Outlook</Application>
  <DocSecurity>0</DocSecurity>
  <Lines>0</Lines>
  <Paragraphs>0</Paragraphs>
  <ScaleCrop>false</ScaleCrop>
  <Company>Laptop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Admin</cp:lastModifiedBy>
  <cp:revision>27</cp:revision>
  <dcterms:created xsi:type="dcterms:W3CDTF">2014-04-23T09:19:00Z</dcterms:created>
  <dcterms:modified xsi:type="dcterms:W3CDTF">2014-04-24T15:05:00Z</dcterms:modified>
</cp:coreProperties>
</file>